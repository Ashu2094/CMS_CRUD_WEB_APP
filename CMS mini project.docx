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6E6FB" w14:textId="5FF7A296" w:rsidR="00221658" w:rsidRDefault="00173ADB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B723FFF" wp14:editId="3A253B12">
                <wp:simplePos x="0" y="0"/>
                <wp:positionH relativeFrom="page">
                  <wp:align>left</wp:align>
                </wp:positionH>
                <wp:positionV relativeFrom="paragraph">
                  <wp:posOffset>1609031</wp:posOffset>
                </wp:positionV>
                <wp:extent cx="3758934" cy="7817469"/>
                <wp:effectExtent l="0" t="0" r="0" b="0"/>
                <wp:wrapNone/>
                <wp:docPr id="128" name="Tri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934" cy="7817469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21600"/>
                              </a:moveTo>
                              <a:lnTo>
                                <a:pt x="21600" y="108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C1C7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A09242" id="Triangle" o:spid="_x0000_s1026" style="position:absolute;margin-left:0;margin-top:126.7pt;width:296pt;height:615.55pt;z-index:25169510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" path="m,21600l21600,10802,,,,21600xe" fillcolor="#00c1c7" stroked="f" strokeweight="1pt">
                <v:stroke miterlimit="4" joinstyle="miter"/>
                <v:path arrowok="t" o:extrusionok="f" o:connecttype="custom" o:connectlocs="1879467,3908735;1879467,3908735;1879467,3908735;1879467,3908735" o:connectangles="0,90,180,27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8DF9647" wp14:editId="1B38D391">
                <wp:simplePos x="0" y="0"/>
                <wp:positionH relativeFrom="page">
                  <wp:align>right</wp:align>
                </wp:positionH>
                <wp:positionV relativeFrom="paragraph">
                  <wp:posOffset>-619361</wp:posOffset>
                </wp:positionV>
                <wp:extent cx="7772400" cy="9041001"/>
                <wp:effectExtent l="0" t="0" r="0" b="8255"/>
                <wp:wrapNone/>
                <wp:docPr id="63" name="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9041001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14678"/>
                              </a:moveTo>
                              <a:lnTo>
                                <a:pt x="0" y="21600"/>
                              </a:lnTo>
                              <a:lnTo>
                                <a:pt x="21600" y="3032"/>
                              </a:lnTo>
                              <a:lnTo>
                                <a:pt x="21600" y="0"/>
                              </a:lnTo>
                              <a:lnTo>
                                <a:pt x="1707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</wp:anchor>
            </w:drawing>
          </mc:Choice>
          <mc:Fallback>
            <w:pict>
              <v:shape w14:anchorId="55577465" id="Shape" o:spid="_x0000_s1026" style="position:absolute;margin-left:560.8pt;margin-top:-48.75pt;width:612pt;height:711.9pt;z-index:25169305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" path="m,14678r,6922l21600,3032,21600,,17075,,,14678xe" fillcolor="#123869 [3204]" stroked="f" strokeweight="1pt">
                <v:stroke miterlimit="4" joinstyle="miter"/>
                <v:path arrowok="t" o:extrusionok="f" o:connecttype="custom" o:connectlocs="3886200,4520501;3886200,4520501;3886200,4520501;3886200,4520501" o:connectangles="0,90,180,270"/>
                <w10:wrap anchorx="page"/>
              </v:shape>
            </w:pict>
          </mc:Fallback>
        </mc:AlternateConten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5395"/>
        <w:gridCol w:w="5395"/>
      </w:tblGrid>
      <w:tr w:rsidR="00173ADB" w:rsidRPr="003A798E" w14:paraId="40544939" w14:textId="77777777" w:rsidTr="00BE1940">
        <w:trPr>
          <w:trHeight w:val="2719"/>
        </w:trPr>
        <w:tc>
          <w:tcPr>
            <w:tcW w:w="5395" w:type="dxa"/>
          </w:tcPr>
          <w:p w14:paraId="44367605" w14:textId="4B1BDF03" w:rsidR="00173ADB" w:rsidRPr="00173ADB" w:rsidRDefault="00173ADB" w:rsidP="00BE1940">
            <w:pPr>
              <w:pStyle w:val="Heading1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COACHING MANAGEMENT SYSTEM</w:t>
            </w:r>
          </w:p>
        </w:tc>
        <w:tc>
          <w:tcPr>
            <w:tcW w:w="5395" w:type="dxa"/>
          </w:tcPr>
          <w:p w14:paraId="785A6EA9" w14:textId="77777777" w:rsidR="00173ADB" w:rsidRPr="003A798E" w:rsidRDefault="00173ADB" w:rsidP="00BE1940"/>
        </w:tc>
      </w:tr>
      <w:tr w:rsidR="00173ADB" w:rsidRPr="003A798E" w14:paraId="127C7682" w14:textId="77777777" w:rsidTr="00BE1940">
        <w:trPr>
          <w:trHeight w:val="8059"/>
        </w:trPr>
        <w:tc>
          <w:tcPr>
            <w:tcW w:w="5395" w:type="dxa"/>
          </w:tcPr>
          <w:p w14:paraId="7C89E50C" w14:textId="0B5CAE2C" w:rsidR="00173ADB" w:rsidRPr="003A798E" w:rsidRDefault="00173ADB" w:rsidP="00BE194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1" locked="0" layoutInCell="1" allowOverlap="1" wp14:anchorId="38320A4F" wp14:editId="68BB5557">
                      <wp:simplePos x="0" y="0"/>
                      <wp:positionH relativeFrom="column">
                        <wp:posOffset>-977959</wp:posOffset>
                      </wp:positionH>
                      <wp:positionV relativeFrom="paragraph">
                        <wp:posOffset>-1242740</wp:posOffset>
                      </wp:positionV>
                      <wp:extent cx="5846766" cy="7501723"/>
                      <wp:effectExtent l="0" t="0" r="1905" b="4445"/>
                      <wp:wrapNone/>
                      <wp:docPr id="129" name="Shap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46766" cy="7501723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0" y="10687"/>
                                    </a:moveTo>
                                    <a:lnTo>
                                      <a:pt x="0" y="21600"/>
                                    </a:lnTo>
                                    <a:lnTo>
                                      <a:pt x="1769" y="21600"/>
                                    </a:lnTo>
                                    <a:lnTo>
                                      <a:pt x="21600" y="6148"/>
                                    </a:lnTo>
                                    <a:lnTo>
                                      <a:pt x="1371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910D4D" id="Shape" o:spid="_x0000_s1026" style="position:absolute;margin-left:-77pt;margin-top:-97.85pt;width:460.4pt;height:590.7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" path="m,10687l,21600r1769,l21600,6148,13712,,,10687xe" fillcolor="#d8d8d8 [2732]" stroked="f" strokeweight="1pt">
                      <v:stroke miterlimit="4" joinstyle="miter"/>
                      <v:path arrowok="t" o:extrusionok="f" o:connecttype="custom" o:connectlocs="2923383,3750862;2923383,3750862;2923383,3750862;2923383,3750862" o:connectangles="0,90,180,270"/>
                    </v:shape>
                  </w:pict>
                </mc:Fallback>
              </mc:AlternateContent>
            </w:r>
          </w:p>
        </w:tc>
        <w:tc>
          <w:tcPr>
            <w:tcW w:w="5395" w:type="dxa"/>
          </w:tcPr>
          <w:p w14:paraId="5124F94A" w14:textId="6A8F026B" w:rsidR="00173ADB" w:rsidRPr="003A798E" w:rsidRDefault="00173ADB" w:rsidP="00BE1940"/>
        </w:tc>
      </w:tr>
      <w:tr w:rsidR="00173ADB" w:rsidRPr="003A798E" w14:paraId="7D2D3C62" w14:textId="77777777" w:rsidTr="00BE1940">
        <w:trPr>
          <w:trHeight w:val="1299"/>
        </w:trPr>
        <w:tc>
          <w:tcPr>
            <w:tcW w:w="5395" w:type="dxa"/>
          </w:tcPr>
          <w:p w14:paraId="4BDB1EE9" w14:textId="77777777" w:rsidR="00173ADB" w:rsidRPr="003A798E" w:rsidRDefault="00173ADB" w:rsidP="00BE1940"/>
        </w:tc>
        <w:tc>
          <w:tcPr>
            <w:tcW w:w="5395" w:type="dxa"/>
          </w:tcPr>
          <w:p w14:paraId="303DA7A3" w14:textId="7E353C0F" w:rsidR="00173ADB" w:rsidRPr="003A798E" w:rsidRDefault="00173ADB" w:rsidP="00BE1940">
            <w:pPr>
              <w:pStyle w:val="Heading2"/>
            </w:pPr>
            <w:r>
              <w:t>AJAY PRATAP KANDARI</w:t>
            </w:r>
          </w:p>
          <w:p w14:paraId="4854EDA2" w14:textId="4083B059" w:rsidR="00173ADB" w:rsidRPr="003A798E" w:rsidRDefault="00173ADB" w:rsidP="00BE1940">
            <w:pPr>
              <w:pStyle w:val="Heading2"/>
            </w:pPr>
            <w:r>
              <w:t>MINI PROJECT REPORT</w:t>
            </w:r>
          </w:p>
        </w:tc>
      </w:tr>
      <w:tr w:rsidR="00173ADB" w:rsidRPr="003A798E" w14:paraId="7641BC44" w14:textId="77777777" w:rsidTr="00BE1940">
        <w:trPr>
          <w:trHeight w:val="1402"/>
        </w:trPr>
        <w:tc>
          <w:tcPr>
            <w:tcW w:w="5395" w:type="dxa"/>
          </w:tcPr>
          <w:p w14:paraId="4B728851" w14:textId="77777777" w:rsidR="00173ADB" w:rsidRPr="003A798E" w:rsidRDefault="00173ADB" w:rsidP="00BE1940"/>
        </w:tc>
        <w:tc>
          <w:tcPr>
            <w:tcW w:w="5395" w:type="dxa"/>
          </w:tcPr>
          <w:p w14:paraId="03E46A10" w14:textId="1D7618E5" w:rsidR="00173ADB" w:rsidRPr="003A798E" w:rsidRDefault="00173ADB" w:rsidP="00BE1940">
            <w:pPr>
              <w:pStyle w:val="Heading2"/>
            </w:pPr>
            <w:r>
              <w:t xml:space="preserve">ROLL NO 62   SEC D </w:t>
            </w:r>
            <w:r w:rsidRPr="003A798E">
              <w:t xml:space="preserve"> </w:t>
            </w:r>
          </w:p>
          <w:p w14:paraId="6CC5AB18" w14:textId="1052DE91" w:rsidR="00173ADB" w:rsidRPr="003A798E" w:rsidRDefault="00173ADB" w:rsidP="00BE1940">
            <w:pPr>
              <w:pStyle w:val="Heading2"/>
            </w:pPr>
            <w:r>
              <w:t>B. TECH   CSE    2016599</w:t>
            </w:r>
          </w:p>
        </w:tc>
      </w:tr>
    </w:tbl>
    <w:p w14:paraId="252D4C67" w14:textId="77777777" w:rsidR="00173ADB" w:rsidRDefault="00221658" w:rsidP="00173ADB">
      <w:r>
        <w:br w:type="page"/>
      </w:r>
      <w:r w:rsidR="00173ADB">
        <w:rPr>
          <w:noProof/>
        </w:rPr>
        <w:lastRenderedPageBreak/>
        <w:drawing>
          <wp:inline distT="0" distB="0" distL="0" distR="0" wp14:anchorId="22AE8536" wp14:editId="1C391CC5">
            <wp:extent cx="6983294" cy="1689100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412" cy="169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D286" w14:textId="77777777" w:rsidR="00173ADB" w:rsidRDefault="00173ADB" w:rsidP="00173ADB"/>
    <w:p w14:paraId="7A1146FA" w14:textId="77777777" w:rsidR="00173ADB" w:rsidRDefault="00173ADB" w:rsidP="00173ADB">
      <w:pPr>
        <w:rPr>
          <w:rFonts w:ascii="Algerian" w:hAnsi="Algerian"/>
          <w:sz w:val="56"/>
          <w:szCs w:val="56"/>
        </w:rPr>
      </w:pPr>
      <w:r>
        <w:rPr>
          <w:sz w:val="56"/>
          <w:szCs w:val="56"/>
        </w:rPr>
        <w:t xml:space="preserve">                    </w:t>
      </w:r>
      <w:r>
        <w:rPr>
          <w:rFonts w:ascii="Algerian" w:hAnsi="Algerian"/>
          <w:sz w:val="56"/>
          <w:szCs w:val="56"/>
        </w:rPr>
        <w:t xml:space="preserve">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611753A" wp14:editId="76CB0CB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6A4030" w14:textId="77777777" w:rsidR="00173ADB" w:rsidRPr="00BC3EB4" w:rsidRDefault="00173ADB" w:rsidP="00173ADB">
                            <w:pPr>
                              <w:jc w:val="center"/>
                              <w:rPr>
                                <w:b/>
                                <w:bCs/>
                                <w:color w:val="123869" w:themeColor="accent1"/>
                                <w:sz w:val="56"/>
                                <w:szCs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123869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</w:t>
                            </w:r>
                            <w:r w:rsidRPr="00BC3EB4">
                              <w:rPr>
                                <w:b/>
                                <w:bCs/>
                                <w:color w:val="123869" w:themeColor="accent1"/>
                                <w:sz w:val="56"/>
                                <w:szCs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MINI PROJECT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11753A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0;margin-top:0;width:2in;height:2in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textbox style="mso-fit-shape-to-text:t">
                  <w:txbxContent>
                    <w:p w14:paraId="366A4030" w14:textId="77777777" w:rsidR="00173ADB" w:rsidRPr="00BC3EB4" w:rsidRDefault="00173ADB" w:rsidP="00173ADB">
                      <w:pPr>
                        <w:jc w:val="center"/>
                        <w:rPr>
                          <w:b/>
                          <w:bCs/>
                          <w:color w:val="123869" w:themeColor="accent1"/>
                          <w:sz w:val="56"/>
                          <w:szCs w:val="5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123869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</w:t>
                      </w:r>
                      <w:r w:rsidRPr="00BC3EB4">
                        <w:rPr>
                          <w:b/>
                          <w:bCs/>
                          <w:color w:val="123869" w:themeColor="accent1"/>
                          <w:sz w:val="56"/>
                          <w:szCs w:val="5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MINI PROJECT REPORT</w:t>
                      </w:r>
                    </w:p>
                  </w:txbxContent>
                </v:textbox>
              </v:shape>
            </w:pict>
          </mc:Fallback>
        </mc:AlternateContent>
      </w:r>
    </w:p>
    <w:p w14:paraId="03DCDF08" w14:textId="77777777" w:rsidR="00173ADB" w:rsidRDefault="00173ADB" w:rsidP="00173ADB">
      <w:pPr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 xml:space="preserve">                 </w:t>
      </w:r>
    </w:p>
    <w:p w14:paraId="4B64F346" w14:textId="77777777" w:rsidR="00173ADB" w:rsidRDefault="00173ADB" w:rsidP="00173ADB">
      <w:pPr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ab/>
      </w:r>
      <w:r>
        <w:rPr>
          <w:rFonts w:ascii="Algerian" w:hAnsi="Algerian"/>
          <w:sz w:val="56"/>
          <w:szCs w:val="56"/>
        </w:rPr>
        <w:tab/>
        <w:t xml:space="preserve">        Name: AJAY PRATAP KANDARI</w:t>
      </w:r>
    </w:p>
    <w:p w14:paraId="7AD59533" w14:textId="77777777" w:rsidR="00173ADB" w:rsidRDefault="00173ADB" w:rsidP="00173ADB">
      <w:pPr>
        <w:rPr>
          <w:rFonts w:ascii="Algerian" w:hAnsi="Algerian"/>
          <w:sz w:val="56"/>
          <w:szCs w:val="56"/>
        </w:rPr>
      </w:pPr>
    </w:p>
    <w:p w14:paraId="6EC9BE62" w14:textId="77777777" w:rsidR="00173ADB" w:rsidRDefault="00173ADB" w:rsidP="00173ADB">
      <w:pPr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ab/>
      </w:r>
      <w:r>
        <w:rPr>
          <w:rFonts w:ascii="Algerian" w:hAnsi="Algerian"/>
          <w:sz w:val="56"/>
          <w:szCs w:val="56"/>
        </w:rPr>
        <w:tab/>
      </w:r>
      <w:r>
        <w:rPr>
          <w:rFonts w:ascii="Algerian" w:hAnsi="Algerian"/>
          <w:sz w:val="56"/>
          <w:szCs w:val="56"/>
        </w:rPr>
        <w:tab/>
        <w:t xml:space="preserve">   Section: D</w:t>
      </w:r>
    </w:p>
    <w:p w14:paraId="4C99B55B" w14:textId="77777777" w:rsidR="00173ADB" w:rsidRDefault="00173ADB" w:rsidP="00173ADB">
      <w:pPr>
        <w:rPr>
          <w:rFonts w:ascii="Algerian" w:hAnsi="Algerian"/>
          <w:sz w:val="56"/>
          <w:szCs w:val="56"/>
        </w:rPr>
      </w:pPr>
    </w:p>
    <w:p w14:paraId="3FCF325C" w14:textId="77777777" w:rsidR="00173ADB" w:rsidRDefault="00173ADB" w:rsidP="00173ADB">
      <w:pPr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ab/>
      </w:r>
      <w:r>
        <w:rPr>
          <w:rFonts w:ascii="Algerian" w:hAnsi="Algerian"/>
          <w:sz w:val="56"/>
          <w:szCs w:val="56"/>
        </w:rPr>
        <w:tab/>
      </w:r>
      <w:r>
        <w:rPr>
          <w:rFonts w:ascii="Algerian" w:hAnsi="Algerian"/>
          <w:sz w:val="56"/>
          <w:szCs w:val="56"/>
        </w:rPr>
        <w:tab/>
        <w:t xml:space="preserve">   Class Roll No: 62</w:t>
      </w:r>
    </w:p>
    <w:p w14:paraId="0ACBC625" w14:textId="77777777" w:rsidR="00173ADB" w:rsidRDefault="00173ADB" w:rsidP="00173ADB">
      <w:pPr>
        <w:rPr>
          <w:rFonts w:ascii="Algerian" w:hAnsi="Algerian"/>
          <w:sz w:val="56"/>
          <w:szCs w:val="56"/>
        </w:rPr>
      </w:pPr>
    </w:p>
    <w:p w14:paraId="467D414C" w14:textId="77777777" w:rsidR="00173ADB" w:rsidRDefault="00173ADB" w:rsidP="00173ADB">
      <w:pPr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 xml:space="preserve">                  University Roll NO: 2016599 </w:t>
      </w:r>
    </w:p>
    <w:p w14:paraId="4E3EE1DE" w14:textId="77777777" w:rsidR="00173ADB" w:rsidRPr="00D87919" w:rsidRDefault="00173ADB" w:rsidP="00173ADB">
      <w:pPr>
        <w:rPr>
          <w:rFonts w:ascii="Algerian" w:hAnsi="Algerian"/>
          <w:sz w:val="56"/>
          <w:szCs w:val="56"/>
        </w:rPr>
      </w:pPr>
    </w:p>
    <w:p w14:paraId="5D6BD2A5" w14:textId="77777777" w:rsidR="00173ADB" w:rsidRDefault="00173ADB" w:rsidP="00173ADB">
      <w:pPr>
        <w:ind w:left="1440" w:firstLine="720"/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 xml:space="preserve">   Topic: COACHING  </w:t>
      </w:r>
    </w:p>
    <w:p w14:paraId="0C7CEB59" w14:textId="77777777" w:rsidR="00173ADB" w:rsidRDefault="00173ADB" w:rsidP="00173ADB">
      <w:pPr>
        <w:ind w:left="1440" w:firstLine="720"/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 xml:space="preserve">   MANAGEMENT SYSTEM</w:t>
      </w:r>
    </w:p>
    <w:p w14:paraId="2F5D5BEC" w14:textId="77777777" w:rsidR="00173ADB" w:rsidRDefault="00173ADB" w:rsidP="00173ADB">
      <w:r>
        <w:br w:type="page"/>
      </w:r>
    </w:p>
    <w:p w14:paraId="59C3AC37" w14:textId="2B9C351E" w:rsidR="00221658" w:rsidRDefault="00221658"/>
    <w:p w14:paraId="58622E04" w14:textId="01D815A9" w:rsidR="000C4ED1" w:rsidRPr="003A798E" w:rsidRDefault="006F508F">
      <w:r w:rsidRPr="003A798E"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802B636" wp14:editId="1CCDCF3C">
                <wp:simplePos x="0" y="0"/>
                <wp:positionH relativeFrom="margin">
                  <wp:posOffset>-460375</wp:posOffset>
                </wp:positionH>
                <wp:positionV relativeFrom="page">
                  <wp:posOffset>13970</wp:posOffset>
                </wp:positionV>
                <wp:extent cx="7772400" cy="10054800"/>
                <wp:effectExtent l="0" t="0" r="0" b="3810"/>
                <wp:wrapNone/>
                <wp:docPr id="2" name="Group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05C8564-9AA1-3741-A518-06A1556F88BC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4800"/>
                          <a:chOff x="0" y="0"/>
                          <a:chExt cx="7771132" cy="10053322"/>
                        </a:xfrm>
                      </wpg:grpSpPr>
                      <wps:wsp>
                        <wps:cNvPr id="5" name="Shape"/>
                        <wps:cNvSpPr/>
                        <wps:spPr>
                          <a:xfrm>
                            <a:off x="0" y="2552701"/>
                            <a:ext cx="5845812" cy="750062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0687"/>
                                </a:moveTo>
                                <a:lnTo>
                                  <a:pt x="0" y="21600"/>
                                </a:lnTo>
                                <a:lnTo>
                                  <a:pt x="1769" y="21600"/>
                                </a:lnTo>
                                <a:lnTo>
                                  <a:pt x="21600" y="6148"/>
                                </a:lnTo>
                                <a:lnTo>
                                  <a:pt x="13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</a:schemeClr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6" name="Triangle"/>
                        <wps:cNvSpPr/>
                        <wps:spPr>
                          <a:xfrm>
                            <a:off x="0" y="2044700"/>
                            <a:ext cx="3907791" cy="781685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21600"/>
                                </a:moveTo>
                                <a:lnTo>
                                  <a:pt x="21600" y="108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7" name="Shape"/>
                        <wps:cNvSpPr/>
                        <wps:spPr>
                          <a:xfrm>
                            <a:off x="0" y="0"/>
                            <a:ext cx="7771132" cy="903986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4678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3032"/>
                                </a:lnTo>
                                <a:lnTo>
                                  <a:pt x="21600" y="0"/>
                                </a:lnTo>
                                <a:lnTo>
                                  <a:pt x="17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782495" id="Group 1" o:spid="_x0000_s1026" alt="&quot;&quot;" style="position:absolute;margin-left:-36.25pt;margin-top:1.1pt;width:612pt;height:791.7pt;z-index:-251657216;mso-position-horizontal-relative:margin;mso-position-vertical-relative:page;mso-width-relative:margin;mso-height-relative:margin" coordsize="77711,100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">
                <v:shape id="Shape" o:spid="_x0000_s1027" style="position:absolute;top:25527;width:58458;height:750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" path="m,10687l,21600r1769,l21600,6148,13712,,,10687xe" fillcolor="#d8d8d8 [2732]" stroked="f" strokeweight="1pt">
                  <v:stroke miterlimit="4" joinstyle="miter"/>
                  <v:path arrowok="t" o:extrusionok="f" o:connecttype="custom" o:connectlocs="2922906,3750311;2922906,3750311;2922906,3750311;2922906,3750311" o:connectangles="0,90,180,270"/>
                </v:shape>
                <v:shape id="Triangle" o:spid="_x0000_s1028" style="position:absolute;top:20447;width:39077;height:7816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" path="m,21600l21600,10802,,,,21600xe" fillcolor="#00c1c7 [3205]" stroked="f" strokeweight="1pt">
                  <v:stroke miterlimit="4" joinstyle="miter"/>
                  <v:path arrowok="t" o:extrusionok="f" o:connecttype="custom" o:connectlocs="1953896,3908426;1953896,3908426;1953896,3908426;1953896,3908426" o:connectangles="0,90,180,270"/>
                </v:shape>
                <v:shape id="Shape" o:spid="_x0000_s1029" style="position:absolute;width:77711;height:9039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" path="m,14678r,6922l21600,3032,21600,,17075,,,14678xe" fillcolor="#123869 [3204]" stroked="f" strokeweight="1pt">
                  <v:stroke miterlimit="4" joinstyle="miter"/>
                  <v:path arrowok="t" o:extrusionok="f" o:connecttype="custom" o:connectlocs="3885566,4519931;3885566,4519931;3885566,4519931;3885566,4519931" o:connectangles="0,90,180,270"/>
                </v:shape>
                <w10:wrap anchorx="margin" anchory="page"/>
              </v:group>
            </w:pict>
          </mc:Fallback>
        </mc:AlternateContent>
      </w:r>
    </w:p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1205A1" w:rsidRPr="003A798E" w14:paraId="6BF3FA53" w14:textId="77777777" w:rsidTr="007D69A0">
        <w:trPr>
          <w:trHeight w:val="441"/>
        </w:trPr>
        <w:tc>
          <w:tcPr>
            <w:tcW w:w="284" w:type="dxa"/>
            <w:shd w:val="clear" w:color="auto" w:fill="EDF0F4" w:themeFill="accent3"/>
          </w:tcPr>
          <w:p w14:paraId="498C41F1" w14:textId="77777777" w:rsidR="00A81248" w:rsidRPr="003A798E" w:rsidRDefault="00A81248"/>
        </w:tc>
        <w:tc>
          <w:tcPr>
            <w:tcW w:w="5049" w:type="dxa"/>
            <w:shd w:val="clear" w:color="auto" w:fill="EDF0F4" w:themeFill="accent3"/>
          </w:tcPr>
          <w:p w14:paraId="24CAA95F" w14:textId="77777777" w:rsidR="00A81248" w:rsidRPr="003A798E" w:rsidRDefault="00A81248"/>
        </w:tc>
        <w:tc>
          <w:tcPr>
            <w:tcW w:w="4912" w:type="dxa"/>
            <w:shd w:val="clear" w:color="auto" w:fill="EDF0F4" w:themeFill="accent3"/>
          </w:tcPr>
          <w:p w14:paraId="0DD06DCB" w14:textId="77777777" w:rsidR="00A81248" w:rsidRPr="003A798E" w:rsidRDefault="00A81248"/>
        </w:tc>
        <w:tc>
          <w:tcPr>
            <w:tcW w:w="421" w:type="dxa"/>
            <w:shd w:val="clear" w:color="auto" w:fill="EDF0F4" w:themeFill="accent3"/>
          </w:tcPr>
          <w:p w14:paraId="1010B4C7" w14:textId="77777777" w:rsidR="00A81248" w:rsidRPr="003A798E" w:rsidRDefault="00A81248"/>
        </w:tc>
      </w:tr>
      <w:tr w:rsidR="001205A1" w:rsidRPr="003A798E" w14:paraId="437322CB" w14:textId="77777777" w:rsidTr="007D69A0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09D73FA9" w14:textId="77777777" w:rsidR="001205A1" w:rsidRPr="003A798E" w:rsidRDefault="001205A1"/>
        </w:tc>
        <w:tc>
          <w:tcPr>
            <w:tcW w:w="9961" w:type="dxa"/>
            <w:gridSpan w:val="2"/>
            <w:shd w:val="clear" w:color="auto" w:fill="EDF0F4" w:themeFill="accent3"/>
          </w:tcPr>
          <w:p w14:paraId="21B1F377" w14:textId="68E1D498" w:rsidR="001205A1" w:rsidRPr="003A798E" w:rsidRDefault="00C27329" w:rsidP="001205A1">
            <w:pPr>
              <w:pStyle w:val="Heading3"/>
            </w:pPr>
            <w:r>
              <w:t>INTRODUCTION</w:t>
            </w:r>
          </w:p>
          <w:p w14:paraId="42D5D121" w14:textId="77777777" w:rsidR="001205A1" w:rsidRPr="003A798E" w:rsidRDefault="001205A1" w:rsidP="001205A1">
            <w:pPr>
              <w:pStyle w:val="Heading4"/>
            </w:pPr>
          </w:p>
          <w:p w14:paraId="1B78A5FE" w14:textId="26FE8D11" w:rsidR="00C27329" w:rsidRPr="00C27329" w:rsidRDefault="00C27329" w:rsidP="00C27329">
            <w:pPr>
              <w:pStyle w:val="Heading4"/>
            </w:pPr>
            <w:r>
              <w:t xml:space="preserve">Technology has been a huge part in shaping the today’s world. With the more advancements in technology and in the field of Computer Sciences people are shifting their lifestyle from traditional to a more digitalized form. Today even a small institution and even a small retail shop owner uses tech. in form of smartphones and applications to improve productivity and level of their lifestyles. </w:t>
            </w:r>
          </w:p>
        </w:tc>
        <w:tc>
          <w:tcPr>
            <w:tcW w:w="421" w:type="dxa"/>
            <w:shd w:val="clear" w:color="auto" w:fill="EDF0F4" w:themeFill="accent3"/>
          </w:tcPr>
          <w:p w14:paraId="7E84B07A" w14:textId="77777777" w:rsidR="001205A1" w:rsidRPr="003A798E" w:rsidRDefault="001205A1"/>
        </w:tc>
      </w:tr>
      <w:tr w:rsidR="001205A1" w:rsidRPr="003A798E" w14:paraId="2BDE123D" w14:textId="77777777" w:rsidTr="007D69A0">
        <w:trPr>
          <w:trHeight w:val="8100"/>
        </w:trPr>
        <w:tc>
          <w:tcPr>
            <w:tcW w:w="284" w:type="dxa"/>
            <w:shd w:val="clear" w:color="auto" w:fill="EDF0F4" w:themeFill="accent3"/>
          </w:tcPr>
          <w:p w14:paraId="330AA3EF" w14:textId="77777777" w:rsidR="00A81248" w:rsidRPr="003A798E" w:rsidRDefault="00A81248"/>
        </w:tc>
        <w:tc>
          <w:tcPr>
            <w:tcW w:w="5049" w:type="dxa"/>
            <w:shd w:val="clear" w:color="auto" w:fill="EDF0F4" w:themeFill="accent3"/>
          </w:tcPr>
          <w:p w14:paraId="426EBE54" w14:textId="77777777" w:rsidR="001205A1" w:rsidRDefault="007D69A0" w:rsidP="007D69A0">
            <w:pPr>
              <w:pStyle w:val="Text"/>
            </w:pPr>
            <w:r>
              <w:t xml:space="preserve">In this project I have developed a web application called </w:t>
            </w:r>
            <w:r w:rsidRPr="007D69A0">
              <w:rPr>
                <w:b/>
                <w:bCs/>
              </w:rPr>
              <w:t>Coaching Management System</w:t>
            </w:r>
            <w:r>
              <w:t xml:space="preserve"> which helps a particular coaching institute to manage the details of the students and faculties in a particular academic session. The system has two User login system. One for the students to view their details and with limited editing options.</w:t>
            </w:r>
          </w:p>
          <w:p w14:paraId="60830385" w14:textId="66DF55BE" w:rsidR="007D69A0" w:rsidRPr="003A798E" w:rsidRDefault="007D69A0" w:rsidP="007D69A0">
            <w:pPr>
              <w:pStyle w:val="Text"/>
            </w:pPr>
            <w:r>
              <w:t>The admin has the access to add, delete, and change the necessary details of the student in a particular academic session. Also, admin can see details of the faculties.</w:t>
            </w:r>
          </w:p>
        </w:tc>
        <w:tc>
          <w:tcPr>
            <w:tcW w:w="4912" w:type="dxa"/>
            <w:shd w:val="clear" w:color="auto" w:fill="EDF0F4" w:themeFill="accent3"/>
          </w:tcPr>
          <w:p w14:paraId="1D2AE6BA" w14:textId="77777777" w:rsidR="00A81248" w:rsidRPr="003A798E" w:rsidRDefault="001205A1" w:rsidP="00A24793">
            <w:pPr>
              <w:jc w:val="right"/>
            </w:pPr>
            <w:r w:rsidRPr="003A798E">
              <w:rPr>
                <w:noProof/>
                <w:lang w:eastAsia="en-AU"/>
              </w:rPr>
              <w:drawing>
                <wp:inline distT="0" distB="0" distL="0" distR="0" wp14:anchorId="6283073A" wp14:editId="60F536DE">
                  <wp:extent cx="2958496" cy="3063240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278" cy="306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" w:type="dxa"/>
            <w:shd w:val="clear" w:color="auto" w:fill="EDF0F4" w:themeFill="accent3"/>
          </w:tcPr>
          <w:p w14:paraId="11E22625" w14:textId="77777777" w:rsidR="00A81248" w:rsidRPr="003A798E" w:rsidRDefault="00A81248"/>
        </w:tc>
      </w:tr>
    </w:tbl>
    <w:p w14:paraId="016E7BDD" w14:textId="77777777" w:rsidR="00FB65B8" w:rsidRPr="003A798E" w:rsidRDefault="00FB65B8" w:rsidP="00A24793"/>
    <w:p w14:paraId="06928EA0" w14:textId="77777777" w:rsidR="00A24793" w:rsidRPr="003A798E" w:rsidRDefault="00A24793" w:rsidP="00A24793"/>
    <w:tbl>
      <w:tblPr>
        <w:tblW w:w="10773" w:type="dxa"/>
        <w:shd w:val="clear" w:color="auto" w:fill="ECFBFB" w:themeFill="accent4"/>
        <w:tblLayout w:type="fixed"/>
        <w:tblLook w:val="0600" w:firstRow="0" w:lastRow="0" w:firstColumn="0" w:lastColumn="0" w:noHBand="1" w:noVBand="1"/>
      </w:tblPr>
      <w:tblGrid>
        <w:gridCol w:w="426"/>
        <w:gridCol w:w="4961"/>
        <w:gridCol w:w="4961"/>
        <w:gridCol w:w="425"/>
      </w:tblGrid>
      <w:tr w:rsidR="00A24793" w:rsidRPr="003A798E" w14:paraId="57800A6D" w14:textId="77777777" w:rsidTr="00A24793">
        <w:trPr>
          <w:trHeight w:val="547"/>
        </w:trPr>
        <w:tc>
          <w:tcPr>
            <w:tcW w:w="426" w:type="dxa"/>
            <w:shd w:val="clear" w:color="auto" w:fill="ECFBFB" w:themeFill="accent4"/>
          </w:tcPr>
          <w:p w14:paraId="3F765297" w14:textId="77777777" w:rsidR="00A24793" w:rsidRPr="003A798E" w:rsidRDefault="00A24793" w:rsidP="00A24793"/>
        </w:tc>
        <w:tc>
          <w:tcPr>
            <w:tcW w:w="4961" w:type="dxa"/>
            <w:shd w:val="clear" w:color="auto" w:fill="ECFBFB" w:themeFill="accent4"/>
          </w:tcPr>
          <w:p w14:paraId="394B2E40" w14:textId="77777777" w:rsidR="00A24793" w:rsidRPr="003A798E" w:rsidRDefault="00A24793" w:rsidP="00A24793"/>
        </w:tc>
        <w:tc>
          <w:tcPr>
            <w:tcW w:w="4961" w:type="dxa"/>
            <w:shd w:val="clear" w:color="auto" w:fill="ECFBFB" w:themeFill="accent4"/>
          </w:tcPr>
          <w:p w14:paraId="143A1B1A" w14:textId="77777777" w:rsidR="00A24793" w:rsidRPr="003A798E" w:rsidRDefault="00A24793" w:rsidP="00A24793"/>
        </w:tc>
        <w:tc>
          <w:tcPr>
            <w:tcW w:w="425" w:type="dxa"/>
            <w:shd w:val="clear" w:color="auto" w:fill="ECFBFB" w:themeFill="accent4"/>
          </w:tcPr>
          <w:p w14:paraId="142E83B9" w14:textId="77777777" w:rsidR="00A24793" w:rsidRPr="003A798E" w:rsidRDefault="00A24793" w:rsidP="00A24793"/>
        </w:tc>
      </w:tr>
      <w:tr w:rsidR="0031055C" w:rsidRPr="003A798E" w14:paraId="7F484917" w14:textId="77777777" w:rsidTr="00A24793">
        <w:trPr>
          <w:trHeight w:val="9513"/>
        </w:trPr>
        <w:tc>
          <w:tcPr>
            <w:tcW w:w="426" w:type="dxa"/>
            <w:shd w:val="clear" w:color="auto" w:fill="ECFBFB" w:themeFill="accent4"/>
          </w:tcPr>
          <w:p w14:paraId="661CD69B" w14:textId="77777777" w:rsidR="0031055C" w:rsidRPr="003A798E" w:rsidRDefault="0031055C" w:rsidP="00D6375E"/>
        </w:tc>
        <w:tc>
          <w:tcPr>
            <w:tcW w:w="4961" w:type="dxa"/>
            <w:tcBorders>
              <w:bottom w:val="single" w:sz="18" w:space="0" w:color="00C1C7" w:themeColor="accent2"/>
            </w:tcBorders>
            <w:shd w:val="clear" w:color="auto" w:fill="ECFBFB" w:themeFill="accent4"/>
          </w:tcPr>
          <w:p w14:paraId="60562A6C" w14:textId="77777777" w:rsidR="007D69A0" w:rsidRDefault="007D69A0" w:rsidP="007D69A0">
            <w:pPr>
              <w:pStyle w:val="Heading5"/>
            </w:pPr>
            <w:r>
              <w:t>T</w:t>
            </w:r>
          </w:p>
          <w:p w14:paraId="2EE6E5D1" w14:textId="77777777" w:rsidR="007D69A0" w:rsidRDefault="007D69A0" w:rsidP="007D69A0">
            <w:pPr>
              <w:pStyle w:val="Heading5"/>
            </w:pPr>
            <w:r>
              <w:t>O</w:t>
            </w:r>
          </w:p>
          <w:p w14:paraId="2AA2A307" w14:textId="77777777" w:rsidR="007D69A0" w:rsidRDefault="007D69A0" w:rsidP="007D69A0">
            <w:pPr>
              <w:pStyle w:val="Heading5"/>
            </w:pPr>
            <w:r>
              <w:t>O</w:t>
            </w:r>
          </w:p>
          <w:p w14:paraId="267D9F7C" w14:textId="77777777" w:rsidR="007D69A0" w:rsidRDefault="007D69A0" w:rsidP="007D69A0">
            <w:pPr>
              <w:pStyle w:val="Heading5"/>
            </w:pPr>
            <w:r>
              <w:t>L</w:t>
            </w:r>
          </w:p>
          <w:p w14:paraId="77AD4750" w14:textId="77777777" w:rsidR="007D69A0" w:rsidRDefault="007D69A0" w:rsidP="007D69A0">
            <w:pPr>
              <w:pStyle w:val="Heading5"/>
            </w:pPr>
            <w:r>
              <w:t xml:space="preserve">S </w:t>
            </w:r>
          </w:p>
          <w:p w14:paraId="06A0C57C" w14:textId="77777777" w:rsidR="007D69A0" w:rsidRDefault="007D69A0" w:rsidP="007D69A0">
            <w:pPr>
              <w:pStyle w:val="Heading5"/>
            </w:pPr>
          </w:p>
          <w:p w14:paraId="06788C00" w14:textId="4D95CB30" w:rsidR="007D69A0" w:rsidRDefault="007D69A0" w:rsidP="007D69A0">
            <w:pPr>
              <w:pStyle w:val="Heading5"/>
            </w:pPr>
            <w:r>
              <w:t>U</w:t>
            </w:r>
          </w:p>
          <w:p w14:paraId="56FD07C3" w14:textId="77777777" w:rsidR="007D69A0" w:rsidRDefault="007D69A0" w:rsidP="007D69A0">
            <w:pPr>
              <w:pStyle w:val="Heading5"/>
            </w:pPr>
            <w:r>
              <w:t>S</w:t>
            </w:r>
          </w:p>
          <w:p w14:paraId="0D3B7F04" w14:textId="77777777" w:rsidR="007D69A0" w:rsidRDefault="007D69A0" w:rsidP="007D69A0">
            <w:pPr>
              <w:pStyle w:val="Heading5"/>
            </w:pPr>
            <w:r>
              <w:t>E</w:t>
            </w:r>
          </w:p>
          <w:p w14:paraId="7B61DE6F" w14:textId="441FA64C" w:rsidR="007D69A0" w:rsidRPr="007D69A0" w:rsidRDefault="007D69A0" w:rsidP="007D69A0">
            <w:pPr>
              <w:pStyle w:val="Heading5"/>
            </w:pPr>
            <w:r>
              <w:t>D</w:t>
            </w:r>
          </w:p>
        </w:tc>
        <w:tc>
          <w:tcPr>
            <w:tcW w:w="4961" w:type="dxa"/>
            <w:tcBorders>
              <w:bottom w:val="single" w:sz="18" w:space="0" w:color="00C1C7" w:themeColor="accent2"/>
            </w:tcBorders>
            <w:shd w:val="clear" w:color="auto" w:fill="ECFBFB" w:themeFill="accent4"/>
          </w:tcPr>
          <w:p w14:paraId="2CBE60BC" w14:textId="6703BE24" w:rsidR="00CA2C72" w:rsidRPr="00CA2C72" w:rsidRDefault="007D69A0" w:rsidP="007D69A0">
            <w:pPr>
              <w:pStyle w:val="Text"/>
              <w:rPr>
                <w:b/>
                <w:bCs/>
                <w:color w:val="091C34" w:themeColor="accent1" w:themeShade="80"/>
                <w:sz w:val="36"/>
                <w:szCs w:val="36"/>
              </w:rPr>
            </w:pPr>
            <w:r w:rsidRPr="00CA2C72">
              <w:rPr>
                <w:b/>
                <w:bCs/>
                <w:color w:val="091C34" w:themeColor="accent1" w:themeShade="80"/>
                <w:sz w:val="36"/>
                <w:szCs w:val="36"/>
              </w:rPr>
              <w:t>Front End Developme</w:t>
            </w:r>
            <w:r w:rsidR="00CA2C72" w:rsidRPr="00CA2C72">
              <w:rPr>
                <w:b/>
                <w:bCs/>
                <w:color w:val="091C34" w:themeColor="accent1" w:themeShade="80"/>
                <w:sz w:val="36"/>
                <w:szCs w:val="36"/>
              </w:rPr>
              <w:t>nt</w:t>
            </w:r>
          </w:p>
          <w:p w14:paraId="325A463B" w14:textId="77777777" w:rsidR="00CA2C72" w:rsidRDefault="00CA2C72" w:rsidP="007D69A0">
            <w:pPr>
              <w:pStyle w:val="Text"/>
              <w:rPr>
                <w:szCs w:val="28"/>
              </w:rPr>
            </w:pPr>
          </w:p>
          <w:p w14:paraId="5A34BF93" w14:textId="77777777" w:rsidR="0031055C" w:rsidRPr="00CA2C72" w:rsidRDefault="00CA2C72" w:rsidP="007D69A0">
            <w:pPr>
              <w:pStyle w:val="Text"/>
              <w:rPr>
                <w:b/>
                <w:bCs/>
                <w:sz w:val="36"/>
                <w:szCs w:val="36"/>
              </w:rPr>
            </w:pPr>
            <w:r w:rsidRPr="00CA2C72">
              <w:rPr>
                <w:b/>
                <w:bCs/>
                <w:sz w:val="36"/>
                <w:szCs w:val="36"/>
              </w:rPr>
              <w:t>1.Html:</w:t>
            </w:r>
          </w:p>
          <w:p w14:paraId="09F375B2" w14:textId="77777777" w:rsidR="00CA2C72" w:rsidRDefault="00CA2C72" w:rsidP="007D69A0">
            <w:pPr>
              <w:pStyle w:val="Text"/>
              <w:rPr>
                <w:szCs w:val="28"/>
              </w:rPr>
            </w:pPr>
            <w:r>
              <w:rPr>
                <w:szCs w:val="28"/>
              </w:rPr>
              <w:t>HTML stands for Hypertext Markup Language and is used to structure a web page.</w:t>
            </w:r>
          </w:p>
          <w:p w14:paraId="280880AF" w14:textId="5F29DDAD" w:rsidR="00CA2C72" w:rsidRDefault="00CA2C72" w:rsidP="007D69A0">
            <w:pPr>
              <w:pStyle w:val="Text"/>
              <w:rPr>
                <w:szCs w:val="28"/>
              </w:rPr>
            </w:pPr>
          </w:p>
          <w:p w14:paraId="642A0EEF" w14:textId="77777777" w:rsidR="00CA2C72" w:rsidRDefault="00CA2C72" w:rsidP="007D69A0">
            <w:pPr>
              <w:pStyle w:val="Text"/>
              <w:rPr>
                <w:szCs w:val="28"/>
              </w:rPr>
            </w:pPr>
          </w:p>
          <w:p w14:paraId="1F5F016B" w14:textId="77777777" w:rsidR="00CA2C72" w:rsidRDefault="00CA2C72" w:rsidP="007D69A0">
            <w:pPr>
              <w:pStyle w:val="Text"/>
              <w:rPr>
                <w:szCs w:val="28"/>
              </w:rPr>
            </w:pPr>
          </w:p>
          <w:p w14:paraId="465CC5FB" w14:textId="77777777" w:rsidR="00CA2C72" w:rsidRPr="00CA2C72" w:rsidRDefault="00CA2C72" w:rsidP="007D69A0">
            <w:pPr>
              <w:pStyle w:val="Text"/>
              <w:rPr>
                <w:b/>
                <w:bCs/>
                <w:szCs w:val="28"/>
              </w:rPr>
            </w:pPr>
            <w:r w:rsidRPr="00CA2C72">
              <w:rPr>
                <w:b/>
                <w:bCs/>
                <w:sz w:val="36"/>
                <w:szCs w:val="36"/>
              </w:rPr>
              <w:t>2.CSS</w:t>
            </w:r>
            <w:r w:rsidRPr="00CA2C72">
              <w:rPr>
                <w:b/>
                <w:bCs/>
                <w:szCs w:val="28"/>
              </w:rPr>
              <w:t>:</w:t>
            </w:r>
          </w:p>
          <w:p w14:paraId="5B0A1AA6" w14:textId="77777777" w:rsidR="00CA2C72" w:rsidRDefault="00CA2C72" w:rsidP="007D69A0">
            <w:pPr>
              <w:pStyle w:val="Text"/>
              <w:rPr>
                <w:rFonts w:ascii="Amasis MT Pro" w:hAnsi="Amasis MT Pro"/>
                <w:sz w:val="32"/>
                <w:szCs w:val="32"/>
              </w:rPr>
            </w:pPr>
            <w:r w:rsidRPr="00CA2C72">
              <w:rPr>
                <w:rFonts w:ascii="Amasis MT Pro" w:hAnsi="Amasis MT Pro"/>
                <w:sz w:val="32"/>
                <w:szCs w:val="32"/>
              </w:rPr>
              <w:t>Cascading Style Sheets is a style sheet language which is used to style the elements written in html. It is basically used to design the web pages written in html.</w:t>
            </w:r>
          </w:p>
          <w:p w14:paraId="68D689DA" w14:textId="1AC61F0B" w:rsidR="00CA2C72" w:rsidRDefault="00CA2C72" w:rsidP="007D69A0">
            <w:pPr>
              <w:pStyle w:val="Text"/>
              <w:rPr>
                <w:rFonts w:ascii="Amasis MT Pro" w:hAnsi="Amasis MT Pro"/>
                <w:sz w:val="32"/>
                <w:szCs w:val="32"/>
              </w:rPr>
            </w:pPr>
          </w:p>
          <w:p w14:paraId="3DA1B32D" w14:textId="7F639871" w:rsidR="00CA2C72" w:rsidRDefault="00CA2C72" w:rsidP="007D69A0">
            <w:pPr>
              <w:pStyle w:val="Text"/>
              <w:rPr>
                <w:rFonts w:ascii="Amasis MT Pro" w:hAnsi="Amasis MT Pro"/>
                <w:sz w:val="32"/>
                <w:szCs w:val="32"/>
              </w:rPr>
            </w:pPr>
          </w:p>
          <w:p w14:paraId="2ADC11C0" w14:textId="57A1BF67" w:rsidR="00CA2C72" w:rsidRDefault="00CA2C72" w:rsidP="007D69A0">
            <w:pPr>
              <w:pStyle w:val="Text"/>
              <w:rPr>
                <w:rFonts w:ascii="Amasis MT Pro" w:hAnsi="Amasis MT Pro"/>
                <w:sz w:val="32"/>
                <w:szCs w:val="32"/>
              </w:rPr>
            </w:pPr>
          </w:p>
          <w:p w14:paraId="7338A549" w14:textId="77777777" w:rsidR="00CA2C72" w:rsidRDefault="00CA2C72" w:rsidP="007D69A0">
            <w:pPr>
              <w:pStyle w:val="Text"/>
              <w:rPr>
                <w:rFonts w:ascii="Amasis MT Pro" w:hAnsi="Amasis MT Pro"/>
                <w:sz w:val="32"/>
                <w:szCs w:val="32"/>
              </w:rPr>
            </w:pPr>
          </w:p>
          <w:p w14:paraId="0FB03FFC" w14:textId="77777777" w:rsidR="00CA2C72" w:rsidRPr="00CA2C72" w:rsidRDefault="00CA2C72" w:rsidP="007D69A0">
            <w:pPr>
              <w:pStyle w:val="Text"/>
              <w:rPr>
                <w:rFonts w:ascii="Amasis MT Pro" w:hAnsi="Amasis MT Pro"/>
                <w:b/>
                <w:bCs/>
                <w:sz w:val="32"/>
                <w:szCs w:val="32"/>
              </w:rPr>
            </w:pPr>
            <w:r w:rsidRPr="00CA2C72">
              <w:rPr>
                <w:rFonts w:ascii="Amasis MT Pro" w:hAnsi="Amasis MT Pro"/>
                <w:b/>
                <w:bCs/>
                <w:sz w:val="32"/>
                <w:szCs w:val="32"/>
              </w:rPr>
              <w:t>3.JAVA-SCRIPT</w:t>
            </w:r>
          </w:p>
          <w:p w14:paraId="02705CBF" w14:textId="77777777" w:rsidR="00CA2C72" w:rsidRDefault="00CA2C72" w:rsidP="00CA2C72">
            <w:pPr>
              <w:rPr>
                <w:rFonts w:ascii="Amasis MT Pro" w:hAnsi="Amasis MT Pro"/>
                <w:sz w:val="40"/>
                <w:szCs w:val="40"/>
              </w:rPr>
            </w:pPr>
            <w:r w:rsidRPr="00CA2C72">
              <w:rPr>
                <w:rFonts w:ascii="Amasis MT Pro" w:hAnsi="Amasis MT Pro"/>
                <w:i/>
                <w:iCs/>
                <w:sz w:val="28"/>
                <w:szCs w:val="28"/>
              </w:rPr>
              <w:t>JavaScript, often abbreviated JS, is a programming language that is used to</w:t>
            </w:r>
            <w:r w:rsidRPr="00CA2C72">
              <w:rPr>
                <w:i/>
                <w:iCs/>
                <w:sz w:val="28"/>
                <w:szCs w:val="28"/>
              </w:rPr>
              <w:t xml:space="preserve"> </w:t>
            </w:r>
            <w:r w:rsidRPr="00CA2C72">
              <w:rPr>
                <w:rFonts w:ascii="Amasis MT Pro" w:hAnsi="Amasis MT Pro"/>
                <w:i/>
                <w:iCs/>
                <w:sz w:val="28"/>
                <w:szCs w:val="28"/>
              </w:rPr>
              <w:t>add interactive behavior to web pages</w:t>
            </w:r>
            <w:r>
              <w:rPr>
                <w:rFonts w:ascii="Amasis MT Pro" w:hAnsi="Amasis MT Pro"/>
                <w:sz w:val="40"/>
                <w:szCs w:val="40"/>
              </w:rPr>
              <w:t>.</w:t>
            </w:r>
          </w:p>
          <w:p w14:paraId="3F755123" w14:textId="1E4D1F23" w:rsidR="00CA2C72" w:rsidRPr="00CA2C72" w:rsidRDefault="00CA2C72" w:rsidP="007D69A0">
            <w:pPr>
              <w:pStyle w:val="Text"/>
              <w:rPr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ECFBFB" w:themeFill="accent4"/>
          </w:tcPr>
          <w:p w14:paraId="12B6863B" w14:textId="77777777" w:rsidR="0031055C" w:rsidRPr="003A798E" w:rsidRDefault="0031055C" w:rsidP="00D6375E"/>
        </w:tc>
      </w:tr>
      <w:tr w:rsidR="0031055C" w:rsidRPr="003A798E" w14:paraId="6BEEB719" w14:textId="77777777" w:rsidTr="00173ADB">
        <w:trPr>
          <w:trHeight w:val="250"/>
        </w:trPr>
        <w:tc>
          <w:tcPr>
            <w:tcW w:w="426" w:type="dxa"/>
            <w:shd w:val="clear" w:color="auto" w:fill="ECFBFB" w:themeFill="accent4"/>
          </w:tcPr>
          <w:p w14:paraId="1328F863" w14:textId="77777777" w:rsidR="0031055C" w:rsidRPr="003A798E" w:rsidRDefault="0031055C" w:rsidP="00D6375E"/>
        </w:tc>
        <w:tc>
          <w:tcPr>
            <w:tcW w:w="9922" w:type="dxa"/>
            <w:gridSpan w:val="2"/>
            <w:tcBorders>
              <w:top w:val="single" w:sz="18" w:space="0" w:color="00C1C7" w:themeColor="accent2"/>
            </w:tcBorders>
            <w:shd w:val="clear" w:color="auto" w:fill="ECFBFB" w:themeFill="accent4"/>
            <w:vAlign w:val="center"/>
          </w:tcPr>
          <w:p w14:paraId="25CD995A" w14:textId="33360FF6" w:rsidR="0031055C" w:rsidRPr="003A798E" w:rsidRDefault="0031055C" w:rsidP="00A24793">
            <w:pPr>
              <w:pStyle w:val="Heading3"/>
              <w:rPr>
                <w:rStyle w:val="Emphasis"/>
              </w:rPr>
            </w:pPr>
          </w:p>
          <w:p w14:paraId="5B80CBB0" w14:textId="3C0F17B3" w:rsidR="0031055C" w:rsidRDefault="0031055C" w:rsidP="00A24793">
            <w:pPr>
              <w:pStyle w:val="Text"/>
            </w:pPr>
          </w:p>
          <w:p w14:paraId="2A0D04DF" w14:textId="36A14AD4" w:rsidR="00CA2C72" w:rsidRDefault="00CA2C72" w:rsidP="00A24793">
            <w:pPr>
              <w:pStyle w:val="Text"/>
            </w:pPr>
          </w:p>
          <w:p w14:paraId="64C0662E" w14:textId="441CD145" w:rsidR="00CA2C72" w:rsidRDefault="00CA2C72" w:rsidP="00A24793">
            <w:pPr>
              <w:pStyle w:val="Text"/>
            </w:pPr>
          </w:p>
          <w:p w14:paraId="209526C0" w14:textId="14FC4FB2" w:rsidR="00CA2C72" w:rsidRDefault="00CA2C72" w:rsidP="00A24793">
            <w:pPr>
              <w:pStyle w:val="Text"/>
            </w:pPr>
          </w:p>
          <w:p w14:paraId="2E8A1F21" w14:textId="03D90910" w:rsidR="00CA2C72" w:rsidRDefault="00CA2C72" w:rsidP="00A24793">
            <w:pPr>
              <w:pStyle w:val="Text"/>
            </w:pPr>
          </w:p>
          <w:p w14:paraId="383D56A5" w14:textId="2431DBBF" w:rsidR="00CA2C72" w:rsidRDefault="00CA2C72" w:rsidP="00A24793">
            <w:pPr>
              <w:pStyle w:val="Text"/>
            </w:pPr>
          </w:p>
          <w:p w14:paraId="27C80621" w14:textId="3F9FEE5D" w:rsidR="00CA2C72" w:rsidRDefault="00CA2C72" w:rsidP="00A24793">
            <w:pPr>
              <w:pStyle w:val="Text"/>
            </w:pPr>
          </w:p>
          <w:p w14:paraId="75883F79" w14:textId="06F7EF0F" w:rsidR="00CA2C72" w:rsidRDefault="00CA2C72" w:rsidP="00A24793">
            <w:pPr>
              <w:pStyle w:val="Text"/>
            </w:pPr>
          </w:p>
          <w:p w14:paraId="709ACDB7" w14:textId="77777777" w:rsidR="00CA2C72" w:rsidRPr="003A798E" w:rsidRDefault="00CA2C72" w:rsidP="00A24793">
            <w:pPr>
              <w:pStyle w:val="Text"/>
            </w:pPr>
          </w:p>
          <w:p w14:paraId="77130F67" w14:textId="69A3DCD7" w:rsidR="0031055C" w:rsidRPr="003A798E" w:rsidRDefault="0031055C" w:rsidP="00A24793">
            <w:pPr>
              <w:pStyle w:val="Text"/>
            </w:pPr>
          </w:p>
        </w:tc>
        <w:tc>
          <w:tcPr>
            <w:tcW w:w="425" w:type="dxa"/>
            <w:shd w:val="clear" w:color="auto" w:fill="ECFBFB" w:themeFill="accent4"/>
          </w:tcPr>
          <w:p w14:paraId="3142D4E9" w14:textId="77777777" w:rsidR="0031055C" w:rsidRPr="003A798E" w:rsidRDefault="0031055C" w:rsidP="00D6375E"/>
        </w:tc>
      </w:tr>
    </w:tbl>
    <w:p w14:paraId="3FF32CB9" w14:textId="77777777" w:rsidR="00A24793" w:rsidRPr="003A798E" w:rsidRDefault="00A24793"/>
    <w:tbl>
      <w:tblPr>
        <w:tblW w:w="10773" w:type="dxa"/>
        <w:shd w:val="clear" w:color="auto" w:fill="00C1C7" w:themeFill="accent2"/>
        <w:tblLayout w:type="fixed"/>
        <w:tblLook w:val="0600" w:firstRow="0" w:lastRow="0" w:firstColumn="0" w:lastColumn="0" w:noHBand="1" w:noVBand="1"/>
      </w:tblPr>
      <w:tblGrid>
        <w:gridCol w:w="993"/>
        <w:gridCol w:w="8788"/>
        <w:gridCol w:w="992"/>
      </w:tblGrid>
      <w:tr w:rsidR="0031055C" w:rsidRPr="003A798E" w14:paraId="4EE05DA7" w14:textId="77777777" w:rsidTr="00A24793">
        <w:trPr>
          <w:trHeight w:val="3180"/>
        </w:trPr>
        <w:tc>
          <w:tcPr>
            <w:tcW w:w="993" w:type="dxa"/>
            <w:vMerge w:val="restart"/>
            <w:shd w:val="clear" w:color="auto" w:fill="00C1C7" w:themeFill="accent2"/>
          </w:tcPr>
          <w:p w14:paraId="6F078BBF" w14:textId="77777777" w:rsidR="0031055C" w:rsidRPr="003A798E" w:rsidRDefault="0031055C" w:rsidP="0031055C">
            <w:pPr>
              <w:pStyle w:val="GraphicAnchor"/>
            </w:pPr>
          </w:p>
        </w:tc>
        <w:tc>
          <w:tcPr>
            <w:tcW w:w="8788" w:type="dxa"/>
            <w:tcBorders>
              <w:bottom w:val="single" w:sz="36" w:space="0" w:color="123869" w:themeColor="accent1"/>
            </w:tcBorders>
            <w:shd w:val="clear" w:color="auto" w:fill="00C1C7" w:themeFill="accent2"/>
          </w:tcPr>
          <w:p w14:paraId="627D4E9B" w14:textId="77777777" w:rsidR="0031055C" w:rsidRDefault="0031055C" w:rsidP="0031055C"/>
          <w:p w14:paraId="5D62AB5A" w14:textId="59EE3FBA" w:rsidR="002F4890" w:rsidRDefault="002F4890" w:rsidP="0031055C"/>
          <w:p w14:paraId="1DD7474E" w14:textId="6F81C845" w:rsidR="002F4890" w:rsidRDefault="002F4890" w:rsidP="0031055C"/>
          <w:p w14:paraId="68AFED48" w14:textId="5C916C86" w:rsidR="002F4890" w:rsidRDefault="002F4890" w:rsidP="0031055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58A6F2A" wp14:editId="72BE24C2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160655</wp:posOffset>
                      </wp:positionV>
                      <wp:extent cx="5951220" cy="913130"/>
                      <wp:effectExtent l="0" t="0" r="0" b="1270"/>
                      <wp:wrapNone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51220" cy="9131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11A3B95" w14:textId="79E5E47E" w:rsidR="002F4890" w:rsidRPr="005417D8" w:rsidRDefault="002F4890" w:rsidP="005417D8">
                                  <w:pPr>
                                    <w:rPr>
                                      <w:color w:val="123869" w:themeColor="accent1"/>
                                      <w:sz w:val="72"/>
                                      <w:szCs w:val="7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417D8">
                                    <w:rPr>
                                      <w:sz w:val="72"/>
                                      <w:szCs w:val="72"/>
                                    </w:rPr>
                                    <w:t>Back-End Development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A6F2A" id="Text Box 1" o:spid="_x0000_s1027" type="#_x0000_t202" style="position:absolute;margin-left:.15pt;margin-top:12.65pt;width:468.6pt;height:71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" filled="f" stroked="f">
                      <v:textbox>
                        <w:txbxContent>
                          <w:p w14:paraId="611A3B95" w14:textId="79E5E47E" w:rsidR="002F4890" w:rsidRPr="005417D8" w:rsidRDefault="002F4890" w:rsidP="005417D8">
                            <w:pPr>
                              <w:rPr>
                                <w:color w:val="123869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17D8">
                              <w:rPr>
                                <w:sz w:val="72"/>
                                <w:szCs w:val="72"/>
                              </w:rPr>
                              <w:t>Back-End Development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21A0EFD" w14:textId="08A175DB" w:rsidR="002F4890" w:rsidRDefault="002F4890" w:rsidP="0031055C"/>
          <w:p w14:paraId="3CB31144" w14:textId="4884B482" w:rsidR="002F4890" w:rsidRDefault="002F4890" w:rsidP="0031055C"/>
          <w:p w14:paraId="65DA46EE" w14:textId="2D52CD0E" w:rsidR="002F4890" w:rsidRDefault="002F4890" w:rsidP="0031055C"/>
          <w:p w14:paraId="0F8916BA" w14:textId="667EAFE9" w:rsidR="002F4890" w:rsidRPr="003A798E" w:rsidRDefault="002F4890" w:rsidP="0031055C"/>
        </w:tc>
        <w:tc>
          <w:tcPr>
            <w:tcW w:w="992" w:type="dxa"/>
            <w:vMerge w:val="restart"/>
            <w:shd w:val="clear" w:color="auto" w:fill="00C1C7" w:themeFill="accent2"/>
          </w:tcPr>
          <w:p w14:paraId="19398642" w14:textId="77777777" w:rsidR="0031055C" w:rsidRPr="003A798E" w:rsidRDefault="0031055C" w:rsidP="00D6375E"/>
        </w:tc>
      </w:tr>
      <w:tr w:rsidR="0031055C" w:rsidRPr="003A798E" w14:paraId="66CE6A96" w14:textId="77777777" w:rsidTr="00A24793">
        <w:trPr>
          <w:trHeight w:val="5966"/>
        </w:trPr>
        <w:tc>
          <w:tcPr>
            <w:tcW w:w="993" w:type="dxa"/>
            <w:vMerge/>
            <w:shd w:val="clear" w:color="auto" w:fill="00C1C7" w:themeFill="accent2"/>
          </w:tcPr>
          <w:p w14:paraId="1075BB0B" w14:textId="77777777" w:rsidR="0031055C" w:rsidRPr="003A798E" w:rsidRDefault="0031055C" w:rsidP="00D6375E"/>
        </w:tc>
        <w:tc>
          <w:tcPr>
            <w:tcW w:w="8788" w:type="dxa"/>
            <w:tcBorders>
              <w:top w:val="single" w:sz="36" w:space="0" w:color="123869" w:themeColor="accent1"/>
              <w:bottom w:val="single" w:sz="36" w:space="0" w:color="123869" w:themeColor="accent1"/>
            </w:tcBorders>
            <w:shd w:val="clear" w:color="auto" w:fill="FFFFFF" w:themeFill="background1"/>
            <w:vAlign w:val="center"/>
          </w:tcPr>
          <w:p w14:paraId="4FCB30B9" w14:textId="1B2E3B46" w:rsidR="0031055C" w:rsidRDefault="0031055C" w:rsidP="002F4890">
            <w:pPr>
              <w:pStyle w:val="Quote"/>
              <w:jc w:val="left"/>
              <w:rPr>
                <w:sz w:val="40"/>
                <w:szCs w:val="40"/>
              </w:rPr>
            </w:pPr>
          </w:p>
          <w:p w14:paraId="774BF864" w14:textId="77777777" w:rsidR="00CA2C72" w:rsidRDefault="00CA2C72" w:rsidP="00CA2C72"/>
          <w:p w14:paraId="385ED8A8" w14:textId="77777777" w:rsidR="00CA2C72" w:rsidRPr="000F774F" w:rsidRDefault="00CA2C72" w:rsidP="00CA2C72">
            <w:pPr>
              <w:rPr>
                <w:b/>
                <w:bCs/>
                <w:sz w:val="28"/>
                <w:szCs w:val="28"/>
              </w:rPr>
            </w:pPr>
            <w:r w:rsidRPr="000F774F">
              <w:rPr>
                <w:b/>
                <w:bCs/>
                <w:sz w:val="28"/>
                <w:szCs w:val="28"/>
              </w:rPr>
              <w:t>1.php</w:t>
            </w:r>
          </w:p>
          <w:p w14:paraId="0A32FC64" w14:textId="062A1F34" w:rsidR="00CA2C72" w:rsidRPr="000F774F" w:rsidRDefault="000F774F" w:rsidP="00CA2C72">
            <w:pPr>
              <w:rPr>
                <w:color w:val="123869" w:themeColor="accent1"/>
              </w:rPr>
            </w:pPr>
            <w:r w:rsidRPr="000F774F">
              <w:rPr>
                <w:color w:val="123869" w:themeColor="accent1"/>
              </w:rPr>
              <w:t>Php stands for recursive hypertext preprocessor is a scripting language which is used to design back end. It is embedded in html and is used to design the dynamic web pages. It’s basically a serve</w:t>
            </w:r>
            <w:r w:rsidR="00B235D5">
              <w:rPr>
                <w:color w:val="123869" w:themeColor="accent1"/>
              </w:rPr>
              <w:t>r</w:t>
            </w:r>
            <w:r w:rsidRPr="000F774F">
              <w:rPr>
                <w:color w:val="123869" w:themeColor="accent1"/>
              </w:rPr>
              <w:t>- side scripting language.</w:t>
            </w:r>
          </w:p>
          <w:p w14:paraId="2B17A144" w14:textId="77777777" w:rsidR="000F774F" w:rsidRPr="000F774F" w:rsidRDefault="000F774F" w:rsidP="00CA2C72">
            <w:pPr>
              <w:rPr>
                <w:color w:val="123869" w:themeColor="accent1"/>
              </w:rPr>
            </w:pPr>
          </w:p>
          <w:p w14:paraId="01472FBD" w14:textId="77777777" w:rsidR="000F774F" w:rsidRPr="000F774F" w:rsidRDefault="000F774F" w:rsidP="00CA2C72">
            <w:pPr>
              <w:rPr>
                <w:b/>
                <w:bCs/>
                <w:sz w:val="28"/>
                <w:szCs w:val="28"/>
              </w:rPr>
            </w:pPr>
            <w:r w:rsidRPr="000F774F">
              <w:rPr>
                <w:b/>
                <w:bCs/>
                <w:sz w:val="28"/>
                <w:szCs w:val="28"/>
              </w:rPr>
              <w:t>2.MySql</w:t>
            </w:r>
          </w:p>
          <w:p w14:paraId="249BF52D" w14:textId="20E9195E" w:rsidR="000F774F" w:rsidRPr="005417D8" w:rsidRDefault="000F774F" w:rsidP="00CA2C72">
            <w:pPr>
              <w:rPr>
                <w:color w:val="123869" w:themeColor="accent1"/>
              </w:rPr>
            </w:pPr>
            <w:proofErr w:type="spellStart"/>
            <w:r w:rsidRPr="005417D8">
              <w:rPr>
                <w:color w:val="123869" w:themeColor="accent1"/>
              </w:rPr>
              <w:t>MySql</w:t>
            </w:r>
            <w:proofErr w:type="spellEnd"/>
            <w:r w:rsidRPr="005417D8">
              <w:rPr>
                <w:color w:val="123869" w:themeColor="accent1"/>
              </w:rPr>
              <w:t xml:space="preserve"> is a database management system.</w:t>
            </w:r>
            <w:r w:rsidR="005417D8">
              <w:rPr>
                <w:color w:val="123869" w:themeColor="accent1"/>
              </w:rPr>
              <w:t xml:space="preserve"> </w:t>
            </w:r>
            <w:r w:rsidRPr="005417D8">
              <w:rPr>
                <w:color w:val="123869" w:themeColor="accent1"/>
              </w:rPr>
              <w:t>It is used to organize, store, update, access and manage the data.</w:t>
            </w:r>
          </w:p>
          <w:p w14:paraId="0405DB6B" w14:textId="77777777" w:rsidR="000F774F" w:rsidRDefault="000F774F" w:rsidP="00CA2C72"/>
          <w:p w14:paraId="635E8501" w14:textId="77777777" w:rsidR="000F774F" w:rsidRPr="000F774F" w:rsidRDefault="000F774F" w:rsidP="00CA2C72">
            <w:pPr>
              <w:rPr>
                <w:b/>
                <w:bCs/>
                <w:sz w:val="28"/>
                <w:szCs w:val="28"/>
              </w:rPr>
            </w:pPr>
            <w:r w:rsidRPr="000F774F">
              <w:rPr>
                <w:b/>
                <w:bCs/>
                <w:sz w:val="28"/>
                <w:szCs w:val="28"/>
              </w:rPr>
              <w:t>3.sql</w:t>
            </w:r>
          </w:p>
          <w:p w14:paraId="0F9553A4" w14:textId="009EFACB" w:rsidR="000F774F" w:rsidRPr="00CA2C72" w:rsidRDefault="000F774F" w:rsidP="00CA2C72">
            <w:proofErr w:type="spellStart"/>
            <w:r w:rsidRPr="000F774F">
              <w:rPr>
                <w:color w:val="123869" w:themeColor="accent1"/>
              </w:rPr>
              <w:t>Sql</w:t>
            </w:r>
            <w:proofErr w:type="spellEnd"/>
            <w:r w:rsidRPr="000F774F">
              <w:rPr>
                <w:color w:val="123869" w:themeColor="accent1"/>
              </w:rPr>
              <w:t xml:space="preserve"> stand for structured query language and is used to update, manage, insert, delete the data into database.</w:t>
            </w:r>
          </w:p>
        </w:tc>
        <w:tc>
          <w:tcPr>
            <w:tcW w:w="992" w:type="dxa"/>
            <w:vMerge/>
            <w:shd w:val="clear" w:color="auto" w:fill="00C1C7" w:themeFill="accent2"/>
          </w:tcPr>
          <w:p w14:paraId="6EB6685B" w14:textId="77777777" w:rsidR="0031055C" w:rsidRPr="003A798E" w:rsidRDefault="0031055C" w:rsidP="00D6375E"/>
        </w:tc>
      </w:tr>
      <w:tr w:rsidR="0031055C" w:rsidRPr="003A798E" w14:paraId="38D2E37B" w14:textId="77777777" w:rsidTr="00221658">
        <w:trPr>
          <w:trHeight w:val="20"/>
        </w:trPr>
        <w:tc>
          <w:tcPr>
            <w:tcW w:w="993" w:type="dxa"/>
            <w:vMerge/>
            <w:shd w:val="clear" w:color="auto" w:fill="00C1C7" w:themeFill="accent2"/>
          </w:tcPr>
          <w:p w14:paraId="17DBDC54" w14:textId="77777777" w:rsidR="0031055C" w:rsidRPr="003A798E" w:rsidRDefault="0031055C" w:rsidP="00D6375E"/>
        </w:tc>
        <w:tc>
          <w:tcPr>
            <w:tcW w:w="8788" w:type="dxa"/>
            <w:tcBorders>
              <w:top w:val="single" w:sz="36" w:space="0" w:color="123869" w:themeColor="accent1"/>
            </w:tcBorders>
            <w:shd w:val="clear" w:color="auto" w:fill="00C1C7" w:themeFill="accent2"/>
          </w:tcPr>
          <w:p w14:paraId="163FB1E7" w14:textId="77777777" w:rsidR="0031055C" w:rsidRDefault="0031055C" w:rsidP="0031055C"/>
          <w:p w14:paraId="0F4BEB7E" w14:textId="77777777" w:rsidR="000F774F" w:rsidRDefault="000F774F" w:rsidP="0031055C"/>
          <w:p w14:paraId="0D6E42E5" w14:textId="77777777" w:rsidR="000F774F" w:rsidRDefault="000F774F" w:rsidP="0031055C"/>
          <w:p w14:paraId="2691B29F" w14:textId="77777777" w:rsidR="000F774F" w:rsidRDefault="000F774F" w:rsidP="0031055C"/>
          <w:p w14:paraId="68A04234" w14:textId="7F023206" w:rsidR="000F774F" w:rsidRPr="003A798E" w:rsidRDefault="000F774F" w:rsidP="0031055C"/>
        </w:tc>
        <w:tc>
          <w:tcPr>
            <w:tcW w:w="992" w:type="dxa"/>
            <w:vMerge/>
            <w:shd w:val="clear" w:color="auto" w:fill="00C1C7" w:themeFill="accent2"/>
          </w:tcPr>
          <w:p w14:paraId="6718ADDD" w14:textId="77777777" w:rsidR="0031055C" w:rsidRPr="003A798E" w:rsidRDefault="0031055C" w:rsidP="00D6375E"/>
        </w:tc>
      </w:tr>
    </w:tbl>
    <w:p w14:paraId="717504FF" w14:textId="77777777" w:rsidR="000F774F" w:rsidRDefault="000F774F"/>
    <w:tbl>
      <w:tblPr>
        <w:tblW w:w="10773" w:type="dxa"/>
        <w:shd w:val="clear" w:color="auto" w:fill="ECFBFB" w:themeFill="accent4"/>
        <w:tblLayout w:type="fixed"/>
        <w:tblLook w:val="0600" w:firstRow="0" w:lastRow="0" w:firstColumn="0" w:lastColumn="0" w:noHBand="1" w:noVBand="1"/>
      </w:tblPr>
      <w:tblGrid>
        <w:gridCol w:w="426"/>
        <w:gridCol w:w="4961"/>
        <w:gridCol w:w="4961"/>
        <w:gridCol w:w="425"/>
      </w:tblGrid>
      <w:tr w:rsidR="000F774F" w:rsidRPr="003A798E" w14:paraId="1D2C9184" w14:textId="77777777" w:rsidTr="00D3621C">
        <w:trPr>
          <w:trHeight w:val="547"/>
        </w:trPr>
        <w:tc>
          <w:tcPr>
            <w:tcW w:w="426" w:type="dxa"/>
            <w:shd w:val="clear" w:color="auto" w:fill="ECFBFB" w:themeFill="accent4"/>
          </w:tcPr>
          <w:p w14:paraId="0C353D39" w14:textId="77777777" w:rsidR="000F774F" w:rsidRPr="003A798E" w:rsidRDefault="000F774F" w:rsidP="00D3621C"/>
        </w:tc>
        <w:tc>
          <w:tcPr>
            <w:tcW w:w="4961" w:type="dxa"/>
            <w:shd w:val="clear" w:color="auto" w:fill="ECFBFB" w:themeFill="accent4"/>
          </w:tcPr>
          <w:p w14:paraId="717A7C9C" w14:textId="77777777" w:rsidR="000F774F" w:rsidRPr="003A798E" w:rsidRDefault="000F774F" w:rsidP="00D3621C"/>
        </w:tc>
        <w:tc>
          <w:tcPr>
            <w:tcW w:w="4961" w:type="dxa"/>
            <w:shd w:val="clear" w:color="auto" w:fill="ECFBFB" w:themeFill="accent4"/>
          </w:tcPr>
          <w:p w14:paraId="030B62C3" w14:textId="77777777" w:rsidR="000F774F" w:rsidRPr="003A798E" w:rsidRDefault="000F774F" w:rsidP="00D3621C"/>
        </w:tc>
        <w:tc>
          <w:tcPr>
            <w:tcW w:w="425" w:type="dxa"/>
            <w:shd w:val="clear" w:color="auto" w:fill="ECFBFB" w:themeFill="accent4"/>
          </w:tcPr>
          <w:p w14:paraId="66D89081" w14:textId="77777777" w:rsidR="000F774F" w:rsidRPr="003A798E" w:rsidRDefault="000F774F" w:rsidP="00D3621C"/>
        </w:tc>
      </w:tr>
      <w:tr w:rsidR="000F774F" w:rsidRPr="003A798E" w14:paraId="36FBDC69" w14:textId="77777777" w:rsidTr="00D3621C">
        <w:trPr>
          <w:trHeight w:val="9513"/>
        </w:trPr>
        <w:tc>
          <w:tcPr>
            <w:tcW w:w="426" w:type="dxa"/>
            <w:shd w:val="clear" w:color="auto" w:fill="ECFBFB" w:themeFill="accent4"/>
          </w:tcPr>
          <w:p w14:paraId="51D7279B" w14:textId="77777777" w:rsidR="000F774F" w:rsidRPr="003A798E" w:rsidRDefault="000F774F" w:rsidP="00D3621C"/>
        </w:tc>
        <w:tc>
          <w:tcPr>
            <w:tcW w:w="4961" w:type="dxa"/>
            <w:tcBorders>
              <w:bottom w:val="single" w:sz="18" w:space="0" w:color="00C1C7" w:themeColor="accent2"/>
            </w:tcBorders>
            <w:shd w:val="clear" w:color="auto" w:fill="ECFBFB" w:themeFill="accent4"/>
          </w:tcPr>
          <w:p w14:paraId="4617370E" w14:textId="77777777" w:rsidR="000F774F" w:rsidRDefault="000F774F" w:rsidP="00D3621C">
            <w:pPr>
              <w:pStyle w:val="Heading5"/>
            </w:pPr>
            <w:r>
              <w:t>T</w:t>
            </w:r>
          </w:p>
          <w:p w14:paraId="03A7F473" w14:textId="77777777" w:rsidR="000F774F" w:rsidRDefault="000F774F" w:rsidP="00D3621C">
            <w:pPr>
              <w:pStyle w:val="Heading5"/>
            </w:pPr>
            <w:r>
              <w:t>O</w:t>
            </w:r>
          </w:p>
          <w:p w14:paraId="5D598384" w14:textId="77777777" w:rsidR="000F774F" w:rsidRDefault="000F774F" w:rsidP="00D3621C">
            <w:pPr>
              <w:pStyle w:val="Heading5"/>
            </w:pPr>
            <w:r>
              <w:t>O</w:t>
            </w:r>
          </w:p>
          <w:p w14:paraId="4E175171" w14:textId="77777777" w:rsidR="000F774F" w:rsidRDefault="000F774F" w:rsidP="00D3621C">
            <w:pPr>
              <w:pStyle w:val="Heading5"/>
            </w:pPr>
            <w:r>
              <w:t>L</w:t>
            </w:r>
          </w:p>
          <w:p w14:paraId="6F9C4ADE" w14:textId="77777777" w:rsidR="000F774F" w:rsidRDefault="000F774F" w:rsidP="00D3621C">
            <w:pPr>
              <w:pStyle w:val="Heading5"/>
            </w:pPr>
            <w:r>
              <w:t xml:space="preserve">S </w:t>
            </w:r>
          </w:p>
          <w:p w14:paraId="59F1194A" w14:textId="77777777" w:rsidR="000F774F" w:rsidRDefault="000F774F" w:rsidP="00D3621C">
            <w:pPr>
              <w:pStyle w:val="Heading5"/>
            </w:pPr>
          </w:p>
          <w:p w14:paraId="1164026E" w14:textId="77777777" w:rsidR="000F774F" w:rsidRDefault="000F774F" w:rsidP="00D3621C">
            <w:pPr>
              <w:pStyle w:val="Heading5"/>
            </w:pPr>
            <w:r>
              <w:t>U</w:t>
            </w:r>
          </w:p>
          <w:p w14:paraId="44BDE192" w14:textId="77777777" w:rsidR="000F774F" w:rsidRDefault="000F774F" w:rsidP="00D3621C">
            <w:pPr>
              <w:pStyle w:val="Heading5"/>
            </w:pPr>
            <w:r>
              <w:t>S</w:t>
            </w:r>
          </w:p>
          <w:p w14:paraId="43836CF0" w14:textId="77777777" w:rsidR="000F774F" w:rsidRDefault="000F774F" w:rsidP="00D3621C">
            <w:pPr>
              <w:pStyle w:val="Heading5"/>
            </w:pPr>
            <w:r>
              <w:t>E</w:t>
            </w:r>
          </w:p>
          <w:p w14:paraId="23F7174B" w14:textId="77777777" w:rsidR="000F774F" w:rsidRPr="007D69A0" w:rsidRDefault="000F774F" w:rsidP="00D3621C">
            <w:pPr>
              <w:pStyle w:val="Heading5"/>
            </w:pPr>
            <w:r>
              <w:t>D</w:t>
            </w:r>
          </w:p>
        </w:tc>
        <w:tc>
          <w:tcPr>
            <w:tcW w:w="4961" w:type="dxa"/>
            <w:tcBorders>
              <w:bottom w:val="single" w:sz="18" w:space="0" w:color="00C1C7" w:themeColor="accent2"/>
            </w:tcBorders>
            <w:shd w:val="clear" w:color="auto" w:fill="ECFBFB" w:themeFill="accent4"/>
          </w:tcPr>
          <w:p w14:paraId="5945657F" w14:textId="4F66E004" w:rsidR="000F774F" w:rsidRPr="00CA2C72" w:rsidRDefault="000F774F" w:rsidP="00D3621C">
            <w:pPr>
              <w:pStyle w:val="Text"/>
              <w:rPr>
                <w:b/>
                <w:bCs/>
                <w:color w:val="091C34" w:themeColor="accent1" w:themeShade="80"/>
                <w:sz w:val="36"/>
                <w:szCs w:val="36"/>
              </w:rPr>
            </w:pPr>
            <w:r w:rsidRPr="00CA2C72">
              <w:rPr>
                <w:b/>
                <w:bCs/>
                <w:color w:val="091C34" w:themeColor="accent1" w:themeShade="80"/>
                <w:sz w:val="36"/>
                <w:szCs w:val="36"/>
              </w:rPr>
              <w:t>Development</w:t>
            </w:r>
            <w:r w:rsidR="002F4890">
              <w:rPr>
                <w:b/>
                <w:bCs/>
                <w:color w:val="091C34" w:themeColor="accent1" w:themeShade="80"/>
                <w:sz w:val="36"/>
                <w:szCs w:val="36"/>
              </w:rPr>
              <w:t>al Tools</w:t>
            </w:r>
          </w:p>
          <w:p w14:paraId="56539D64" w14:textId="77777777" w:rsidR="000F774F" w:rsidRDefault="000F774F" w:rsidP="00D3621C">
            <w:pPr>
              <w:pStyle w:val="Text"/>
              <w:rPr>
                <w:szCs w:val="28"/>
              </w:rPr>
            </w:pPr>
          </w:p>
          <w:p w14:paraId="60C9E084" w14:textId="4EBA9125" w:rsidR="000F774F" w:rsidRDefault="000F774F" w:rsidP="00D3621C">
            <w:pPr>
              <w:pStyle w:val="Text"/>
              <w:rPr>
                <w:b/>
                <w:bCs/>
                <w:sz w:val="36"/>
                <w:szCs w:val="36"/>
              </w:rPr>
            </w:pPr>
            <w:r w:rsidRPr="00CA2C72">
              <w:rPr>
                <w:b/>
                <w:bCs/>
                <w:sz w:val="36"/>
                <w:szCs w:val="36"/>
              </w:rPr>
              <w:t>1.</w:t>
            </w:r>
            <w:r w:rsidR="002F4890">
              <w:rPr>
                <w:b/>
                <w:bCs/>
                <w:sz w:val="36"/>
                <w:szCs w:val="36"/>
              </w:rPr>
              <w:t>Visual Studio Code</w:t>
            </w:r>
          </w:p>
          <w:p w14:paraId="665F13ED" w14:textId="3F7FAE68" w:rsidR="002F4890" w:rsidRPr="002F4890" w:rsidRDefault="002F4890" w:rsidP="00D3621C">
            <w:pPr>
              <w:pStyle w:val="Text"/>
              <w:rPr>
                <w:color w:val="091C34" w:themeColor="accent1" w:themeShade="80"/>
                <w:sz w:val="24"/>
              </w:rPr>
            </w:pPr>
            <w:r w:rsidRPr="002F4890">
              <w:rPr>
                <w:color w:val="091C34" w:themeColor="accent1" w:themeShade="80"/>
                <w:sz w:val="24"/>
              </w:rPr>
              <w:t>A cross platform IDE. All the front end and development is developed in this particular IDE</w:t>
            </w:r>
          </w:p>
          <w:p w14:paraId="771FF6AA" w14:textId="77777777" w:rsidR="000F774F" w:rsidRDefault="000F774F" w:rsidP="00D3621C">
            <w:pPr>
              <w:pStyle w:val="Text"/>
              <w:rPr>
                <w:szCs w:val="28"/>
              </w:rPr>
            </w:pPr>
          </w:p>
          <w:p w14:paraId="2046D318" w14:textId="77777777" w:rsidR="000F774F" w:rsidRDefault="000F774F" w:rsidP="00D3621C">
            <w:pPr>
              <w:pStyle w:val="Text"/>
              <w:rPr>
                <w:szCs w:val="28"/>
              </w:rPr>
            </w:pPr>
          </w:p>
          <w:p w14:paraId="581CF298" w14:textId="77777777" w:rsidR="000F774F" w:rsidRDefault="000F774F" w:rsidP="00D3621C">
            <w:pPr>
              <w:pStyle w:val="Text"/>
              <w:rPr>
                <w:szCs w:val="28"/>
              </w:rPr>
            </w:pPr>
          </w:p>
          <w:p w14:paraId="699397DE" w14:textId="560189FE" w:rsidR="000F774F" w:rsidRPr="00CA2C72" w:rsidRDefault="000F774F" w:rsidP="00D3621C">
            <w:pPr>
              <w:pStyle w:val="Text"/>
              <w:rPr>
                <w:b/>
                <w:bCs/>
                <w:szCs w:val="28"/>
              </w:rPr>
            </w:pPr>
            <w:r w:rsidRPr="00CA2C72">
              <w:rPr>
                <w:b/>
                <w:bCs/>
                <w:sz w:val="36"/>
                <w:szCs w:val="36"/>
              </w:rPr>
              <w:t>2.</w:t>
            </w:r>
            <w:r w:rsidR="002F4890">
              <w:rPr>
                <w:b/>
                <w:bCs/>
                <w:sz w:val="36"/>
                <w:szCs w:val="36"/>
              </w:rPr>
              <w:t>phpMyAdmin</w:t>
            </w:r>
          </w:p>
          <w:p w14:paraId="5C9089F4" w14:textId="04A4ADF0" w:rsidR="000F774F" w:rsidRDefault="002F4890" w:rsidP="00D3621C">
            <w:pPr>
              <w:pStyle w:val="Text"/>
              <w:rPr>
                <w:rFonts w:ascii="Amasis MT Pro" w:hAnsi="Amasis MT Pro"/>
                <w:sz w:val="32"/>
                <w:szCs w:val="32"/>
              </w:rPr>
            </w:pPr>
            <w:r>
              <w:rPr>
                <w:rFonts w:ascii="Amasis MT Pro" w:hAnsi="Amasis MT Pro"/>
                <w:sz w:val="32"/>
                <w:szCs w:val="32"/>
              </w:rPr>
              <w:t>A software used to manage the database created.</w:t>
            </w:r>
          </w:p>
          <w:p w14:paraId="30093D91" w14:textId="77777777" w:rsidR="000F774F" w:rsidRDefault="000F774F" w:rsidP="00D3621C">
            <w:pPr>
              <w:pStyle w:val="Text"/>
              <w:rPr>
                <w:rFonts w:ascii="Amasis MT Pro" w:hAnsi="Amasis MT Pro"/>
                <w:sz w:val="32"/>
                <w:szCs w:val="32"/>
              </w:rPr>
            </w:pPr>
          </w:p>
          <w:p w14:paraId="6D8BBB0A" w14:textId="77777777" w:rsidR="000F774F" w:rsidRDefault="000F774F" w:rsidP="00D3621C">
            <w:pPr>
              <w:pStyle w:val="Text"/>
              <w:rPr>
                <w:rFonts w:ascii="Amasis MT Pro" w:hAnsi="Amasis MT Pro"/>
                <w:sz w:val="32"/>
                <w:szCs w:val="32"/>
              </w:rPr>
            </w:pPr>
          </w:p>
          <w:p w14:paraId="249366E5" w14:textId="77777777" w:rsidR="000F774F" w:rsidRDefault="000F774F" w:rsidP="00D3621C">
            <w:pPr>
              <w:pStyle w:val="Text"/>
              <w:rPr>
                <w:rFonts w:ascii="Amasis MT Pro" w:hAnsi="Amasis MT Pro"/>
                <w:sz w:val="32"/>
                <w:szCs w:val="32"/>
              </w:rPr>
            </w:pPr>
          </w:p>
          <w:p w14:paraId="45DF2733" w14:textId="027D6094" w:rsidR="000F774F" w:rsidRPr="00CA2C72" w:rsidRDefault="000F774F" w:rsidP="00D3621C">
            <w:pPr>
              <w:pStyle w:val="Text"/>
              <w:rPr>
                <w:rFonts w:ascii="Amasis MT Pro" w:hAnsi="Amasis MT Pro"/>
                <w:b/>
                <w:bCs/>
                <w:sz w:val="32"/>
                <w:szCs w:val="32"/>
              </w:rPr>
            </w:pPr>
            <w:r w:rsidRPr="00CA2C72">
              <w:rPr>
                <w:rFonts w:ascii="Amasis MT Pro" w:hAnsi="Amasis MT Pro"/>
                <w:b/>
                <w:bCs/>
                <w:sz w:val="32"/>
                <w:szCs w:val="32"/>
              </w:rPr>
              <w:t>3.</w:t>
            </w:r>
            <w:r w:rsidR="002F4890">
              <w:rPr>
                <w:rFonts w:ascii="Amasis MT Pro" w:hAnsi="Amasis MT Pro"/>
                <w:b/>
                <w:bCs/>
                <w:sz w:val="32"/>
                <w:szCs w:val="32"/>
              </w:rPr>
              <w:t>XAMPP</w:t>
            </w:r>
          </w:p>
          <w:p w14:paraId="1CEF985C" w14:textId="5B6EDBFC" w:rsidR="000F774F" w:rsidRDefault="002F4890" w:rsidP="00D3621C">
            <w:pPr>
              <w:rPr>
                <w:rFonts w:ascii="Amasis MT Pro" w:hAnsi="Amasis MT Pro"/>
                <w:sz w:val="40"/>
                <w:szCs w:val="40"/>
              </w:rPr>
            </w:pPr>
            <w:r>
              <w:rPr>
                <w:rFonts w:ascii="Amasis MT Pro" w:hAnsi="Amasis MT Pro"/>
                <w:i/>
                <w:iCs/>
                <w:sz w:val="28"/>
                <w:szCs w:val="28"/>
              </w:rPr>
              <w:t xml:space="preserve">XAMPP is used to provide the </w:t>
            </w:r>
            <w:r w:rsidR="003563A1">
              <w:rPr>
                <w:rFonts w:ascii="Amasis MT Pro" w:hAnsi="Amasis MT Pro"/>
                <w:i/>
                <w:iCs/>
                <w:sz w:val="28"/>
                <w:szCs w:val="28"/>
              </w:rPr>
              <w:t>A</w:t>
            </w:r>
            <w:r>
              <w:rPr>
                <w:rFonts w:ascii="Amasis MT Pro" w:hAnsi="Amasis MT Pro"/>
                <w:i/>
                <w:iCs/>
                <w:sz w:val="28"/>
                <w:szCs w:val="28"/>
              </w:rPr>
              <w:t>pache local server to host the web application</w:t>
            </w:r>
            <w:r w:rsidR="000F774F">
              <w:rPr>
                <w:rFonts w:ascii="Amasis MT Pro" w:hAnsi="Amasis MT Pro"/>
                <w:sz w:val="40"/>
                <w:szCs w:val="40"/>
              </w:rPr>
              <w:t>.</w:t>
            </w:r>
          </w:p>
          <w:p w14:paraId="7232848E" w14:textId="77777777" w:rsidR="000F774F" w:rsidRDefault="000F774F" w:rsidP="00D3621C">
            <w:pPr>
              <w:pStyle w:val="Text"/>
              <w:rPr>
                <w:sz w:val="32"/>
                <w:szCs w:val="32"/>
              </w:rPr>
            </w:pPr>
          </w:p>
          <w:p w14:paraId="46E8F19A" w14:textId="77777777" w:rsidR="002F4890" w:rsidRDefault="002F4890" w:rsidP="00D3621C">
            <w:pPr>
              <w:pStyle w:val="Text"/>
              <w:rPr>
                <w:b/>
                <w:bCs/>
                <w:sz w:val="32"/>
                <w:szCs w:val="32"/>
              </w:rPr>
            </w:pPr>
            <w:r w:rsidRPr="002F4890">
              <w:rPr>
                <w:b/>
                <w:bCs/>
                <w:sz w:val="32"/>
                <w:szCs w:val="32"/>
              </w:rPr>
              <w:t>4.Chrome Development Tools</w:t>
            </w:r>
          </w:p>
          <w:p w14:paraId="2EB4CA2E" w14:textId="7DBFC047" w:rsidR="002F4890" w:rsidRPr="002F4890" w:rsidRDefault="002F4890" w:rsidP="00D3621C">
            <w:pPr>
              <w:pStyle w:val="Text"/>
              <w:rPr>
                <w:szCs w:val="28"/>
              </w:rPr>
            </w:pPr>
            <w:r w:rsidRPr="002F4890">
              <w:rPr>
                <w:szCs w:val="28"/>
              </w:rPr>
              <w:t>To further style the web application.</w:t>
            </w:r>
          </w:p>
        </w:tc>
        <w:tc>
          <w:tcPr>
            <w:tcW w:w="425" w:type="dxa"/>
            <w:shd w:val="clear" w:color="auto" w:fill="ECFBFB" w:themeFill="accent4"/>
          </w:tcPr>
          <w:p w14:paraId="68BD087F" w14:textId="77777777" w:rsidR="000F774F" w:rsidRPr="003A798E" w:rsidRDefault="000F774F" w:rsidP="00D3621C"/>
        </w:tc>
      </w:tr>
      <w:tr w:rsidR="000F774F" w:rsidRPr="003A798E" w14:paraId="4986B3A0" w14:textId="77777777" w:rsidTr="00221658">
        <w:trPr>
          <w:trHeight w:val="42"/>
        </w:trPr>
        <w:tc>
          <w:tcPr>
            <w:tcW w:w="426" w:type="dxa"/>
            <w:shd w:val="clear" w:color="auto" w:fill="ECFBFB" w:themeFill="accent4"/>
          </w:tcPr>
          <w:p w14:paraId="77436DAD" w14:textId="77777777" w:rsidR="000F774F" w:rsidRPr="003A798E" w:rsidRDefault="000F774F" w:rsidP="00D3621C"/>
        </w:tc>
        <w:tc>
          <w:tcPr>
            <w:tcW w:w="9922" w:type="dxa"/>
            <w:gridSpan w:val="2"/>
            <w:tcBorders>
              <w:top w:val="single" w:sz="18" w:space="0" w:color="00C1C7" w:themeColor="accent2"/>
            </w:tcBorders>
            <w:shd w:val="clear" w:color="auto" w:fill="ECFBFB" w:themeFill="accent4"/>
            <w:vAlign w:val="center"/>
          </w:tcPr>
          <w:p w14:paraId="70D37543" w14:textId="77777777" w:rsidR="000F774F" w:rsidRPr="003A798E" w:rsidRDefault="000F774F" w:rsidP="00D3621C">
            <w:pPr>
              <w:pStyle w:val="Heading3"/>
              <w:rPr>
                <w:rStyle w:val="Emphasis"/>
              </w:rPr>
            </w:pPr>
          </w:p>
          <w:p w14:paraId="7B468F6F" w14:textId="77777777" w:rsidR="000F774F" w:rsidRDefault="000F774F" w:rsidP="00D3621C">
            <w:pPr>
              <w:pStyle w:val="Text"/>
            </w:pPr>
          </w:p>
          <w:p w14:paraId="5CF99E84" w14:textId="77777777" w:rsidR="000F774F" w:rsidRDefault="000F774F" w:rsidP="00D3621C">
            <w:pPr>
              <w:pStyle w:val="Text"/>
            </w:pPr>
          </w:p>
          <w:p w14:paraId="6F431E45" w14:textId="77777777" w:rsidR="000F774F" w:rsidRDefault="000F774F" w:rsidP="00D3621C">
            <w:pPr>
              <w:pStyle w:val="Text"/>
            </w:pPr>
          </w:p>
          <w:p w14:paraId="7CED219E" w14:textId="77777777" w:rsidR="000F774F" w:rsidRDefault="000F774F" w:rsidP="00D3621C">
            <w:pPr>
              <w:pStyle w:val="Text"/>
            </w:pPr>
          </w:p>
          <w:p w14:paraId="302FA19C" w14:textId="77777777" w:rsidR="000F774F" w:rsidRDefault="000F774F" w:rsidP="00D3621C">
            <w:pPr>
              <w:pStyle w:val="Text"/>
            </w:pPr>
          </w:p>
          <w:p w14:paraId="2E57B736" w14:textId="77777777" w:rsidR="000F774F" w:rsidRDefault="000F774F" w:rsidP="00D3621C">
            <w:pPr>
              <w:pStyle w:val="Text"/>
            </w:pPr>
          </w:p>
          <w:p w14:paraId="761C6EC7" w14:textId="77777777" w:rsidR="000F774F" w:rsidRDefault="000F774F" w:rsidP="00D3621C">
            <w:pPr>
              <w:pStyle w:val="Text"/>
            </w:pPr>
          </w:p>
          <w:p w14:paraId="3BD2B22B" w14:textId="77777777" w:rsidR="000F774F" w:rsidRDefault="000F774F" w:rsidP="00D3621C">
            <w:pPr>
              <w:pStyle w:val="Text"/>
            </w:pPr>
          </w:p>
          <w:p w14:paraId="1D09E86D" w14:textId="77777777" w:rsidR="000F774F" w:rsidRPr="003A798E" w:rsidRDefault="000F774F" w:rsidP="00D3621C">
            <w:pPr>
              <w:pStyle w:val="Text"/>
            </w:pPr>
          </w:p>
          <w:p w14:paraId="2026580B" w14:textId="77777777" w:rsidR="000F774F" w:rsidRPr="003A798E" w:rsidRDefault="000F774F" w:rsidP="00D3621C">
            <w:pPr>
              <w:pStyle w:val="Text"/>
            </w:pPr>
          </w:p>
        </w:tc>
        <w:tc>
          <w:tcPr>
            <w:tcW w:w="425" w:type="dxa"/>
            <w:shd w:val="clear" w:color="auto" w:fill="ECFBFB" w:themeFill="accent4"/>
          </w:tcPr>
          <w:p w14:paraId="7A0C6B8B" w14:textId="77777777" w:rsidR="000F774F" w:rsidRPr="003A798E" w:rsidRDefault="000F774F" w:rsidP="00D3621C"/>
        </w:tc>
      </w:tr>
    </w:tbl>
    <w:p w14:paraId="0D6DCA9E" w14:textId="4DAC7D96" w:rsidR="00A81248" w:rsidRDefault="00C66528">
      <w:r w:rsidRPr="003A798E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2CF5A36" wp14:editId="17C4B332">
                <wp:simplePos x="0" y="0"/>
                <wp:positionH relativeFrom="column">
                  <wp:posOffset>-433705</wp:posOffset>
                </wp:positionH>
                <wp:positionV relativeFrom="paragraph">
                  <wp:posOffset>-8985744</wp:posOffset>
                </wp:positionV>
                <wp:extent cx="7771130" cy="9039860"/>
                <wp:effectExtent l="0" t="0" r="1270" b="8890"/>
                <wp:wrapNone/>
                <wp:docPr id="23" name="Shap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1130" cy="903986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14678"/>
                              </a:moveTo>
                              <a:lnTo>
                                <a:pt x="0" y="21600"/>
                              </a:lnTo>
                              <a:lnTo>
                                <a:pt x="21600" y="3032"/>
                              </a:lnTo>
                              <a:lnTo>
                                <a:pt x="21600" y="0"/>
                              </a:lnTo>
                              <a:lnTo>
                                <a:pt x="1707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</wp:anchor>
            </w:drawing>
          </mc:Choice>
          <mc:Fallback>
            <w:pict>
              <v:shape w14:anchorId="3B335DBF" id="Shape" o:spid="_x0000_s1026" alt="&quot;&quot;" style="position:absolute;margin-left:-34.15pt;margin-top:-707.55pt;width:611.9pt;height:711.8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" path="m,14678r,6922l21600,3032,21600,,17075,,,14678xe" fillcolor="#123869 [3204]" stroked="f" strokeweight="1pt">
                <v:stroke miterlimit="4" joinstyle="miter"/>
                <v:path arrowok="t" o:extrusionok="f" o:connecttype="custom" o:connectlocs="3885565,4519930;3885565,4519930;3885565,4519930;3885565,4519930" o:connectangles="0,90,180,270"/>
              </v:shape>
            </w:pict>
          </mc:Fallback>
        </mc:AlternateContent>
      </w:r>
    </w:p>
    <w:p w14:paraId="76DE36D0" w14:textId="45E9B8FB" w:rsidR="005417D8" w:rsidRDefault="005417D8"/>
    <w:p w14:paraId="326A52EC" w14:textId="33FBE421" w:rsidR="005417D8" w:rsidRDefault="005417D8"/>
    <w:p w14:paraId="616B88E6" w14:textId="756FC142" w:rsidR="005417D8" w:rsidRDefault="005417D8"/>
    <w:p w14:paraId="5B55FBC8" w14:textId="0CA91CC6" w:rsidR="005417D8" w:rsidRDefault="005417D8"/>
    <w:p w14:paraId="4EC187BC" w14:textId="71810CCA" w:rsidR="005417D8" w:rsidRDefault="005417D8"/>
    <w:p w14:paraId="7ED484E2" w14:textId="39FADAB2" w:rsidR="005417D8" w:rsidRDefault="005417D8"/>
    <w:p w14:paraId="67A4BD99" w14:textId="360A75BE" w:rsidR="005417D8" w:rsidRDefault="005417D8"/>
    <w:p w14:paraId="4A53C7B9" w14:textId="0B21EBE9" w:rsidR="005417D8" w:rsidRDefault="005417D8"/>
    <w:p w14:paraId="2F640C1B" w14:textId="2C314612" w:rsidR="005417D8" w:rsidRDefault="005417D8"/>
    <w:p w14:paraId="7959E758" w14:textId="090D0DC3" w:rsidR="005417D8" w:rsidRDefault="005417D8"/>
    <w:p w14:paraId="54D5AFCE" w14:textId="24C653FE" w:rsidR="005417D8" w:rsidRDefault="005417D8"/>
    <w:p w14:paraId="67910F2A" w14:textId="42FF9A92" w:rsidR="005417D8" w:rsidRDefault="005417D8"/>
    <w:p w14:paraId="62D9A47C" w14:textId="528813E5" w:rsidR="005417D8" w:rsidRDefault="005417D8"/>
    <w:p w14:paraId="497012C8" w14:textId="6B8D4D48" w:rsidR="005417D8" w:rsidRDefault="005417D8"/>
    <w:p w14:paraId="26DAC010" w14:textId="3106F7DC" w:rsidR="005417D8" w:rsidRDefault="005417D8"/>
    <w:p w14:paraId="735F88C9" w14:textId="330F8D5E" w:rsidR="005417D8" w:rsidRDefault="005417D8"/>
    <w:p w14:paraId="76AF1CD9" w14:textId="36F29889" w:rsidR="005417D8" w:rsidRDefault="005417D8"/>
    <w:p w14:paraId="13D2823C" w14:textId="0DDAEFB2" w:rsidR="005417D8" w:rsidRDefault="005417D8"/>
    <w:p w14:paraId="232A4679" w14:textId="27DE5C63" w:rsidR="005417D8" w:rsidRDefault="005417D8"/>
    <w:p w14:paraId="188AFFEF" w14:textId="27892F9E" w:rsidR="005417D8" w:rsidRDefault="005417D8"/>
    <w:p w14:paraId="54F4984A" w14:textId="65DAF925" w:rsidR="005417D8" w:rsidRDefault="005417D8">
      <w:r>
        <w:rPr>
          <w:noProof/>
        </w:rPr>
        <mc:AlternateContent>
          <mc:Choice Requires="wps">
            <w:drawing>
              <wp:inline distT="0" distB="0" distL="0" distR="0" wp14:anchorId="3549B23D" wp14:editId="29E02A8E">
                <wp:extent cx="1828800" cy="1828800"/>
                <wp:effectExtent l="0" t="0" r="0" b="127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EC9902" w14:textId="17CD5B43" w:rsidR="005417D8" w:rsidRPr="005417D8" w:rsidRDefault="005417D8" w:rsidP="005417D8">
                            <w:pPr>
                              <w:jc w:val="center"/>
                              <w:rPr>
                                <w:b/>
                                <w:color w:val="0D294E" w:themeColor="accent1" w:themeShade="BF"/>
                                <w:sz w:val="144"/>
                                <w:szCs w:val="1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17D8">
                              <w:rPr>
                                <w:b/>
                                <w:color w:val="0D294E" w:themeColor="accent1" w:themeShade="BF"/>
                                <w:sz w:val="144"/>
                                <w:szCs w:val="144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Modules: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49B23D" id="Text Box 8" o:spid="_x0000_s1028" type="#_x0000_t202" style="width:2in;height:2in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" filled="f" stroked="f">
                <v:textbox style="mso-fit-shape-to-text:t">
                  <w:txbxContent>
                    <w:p w14:paraId="0FEC9902" w14:textId="17CD5B43" w:rsidR="005417D8" w:rsidRPr="005417D8" w:rsidRDefault="005417D8" w:rsidP="005417D8">
                      <w:pPr>
                        <w:jc w:val="center"/>
                        <w:rPr>
                          <w:b/>
                          <w:color w:val="0D294E" w:themeColor="accent1" w:themeShade="BF"/>
                          <w:sz w:val="144"/>
                          <w:szCs w:val="1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417D8">
                        <w:rPr>
                          <w:b/>
                          <w:color w:val="0D294E" w:themeColor="accent1" w:themeShade="BF"/>
                          <w:sz w:val="144"/>
                          <w:szCs w:val="144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Modules: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94E11A" w14:textId="77777777" w:rsidR="005417D8" w:rsidRDefault="005417D8">
      <w:r>
        <w:br w:type="page"/>
      </w:r>
    </w:p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5417D8" w:rsidRPr="003A798E" w14:paraId="5377C729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59D76DBD" w14:textId="77777777" w:rsidR="005417D8" w:rsidRDefault="005417D8" w:rsidP="00D3621C">
            <w:pPr>
              <w:rPr>
                <w:noProof/>
                <w:lang w:eastAsia="en-AU"/>
              </w:rPr>
            </w:pPr>
          </w:p>
          <w:p w14:paraId="7C75D730" w14:textId="73749079" w:rsidR="005417D8" w:rsidRPr="003A798E" w:rsidRDefault="005417D8" w:rsidP="00D3621C">
            <w:r w:rsidRPr="003A798E">
              <w:rPr>
                <w:noProof/>
                <w:lang w:eastAsia="en-AU"/>
              </w:rPr>
              <w:drawing>
                <wp:anchor distT="0" distB="0" distL="114300" distR="114300" simplePos="0" relativeHeight="251664384" behindDoc="0" locked="0" layoutInCell="1" allowOverlap="1" wp14:anchorId="6D414196" wp14:editId="60608FAC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1912620</wp:posOffset>
                  </wp:positionV>
                  <wp:extent cx="6362065" cy="3848100"/>
                  <wp:effectExtent l="0" t="0" r="635" b="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49" b="12034"/>
                          <a:stretch/>
                        </pic:blipFill>
                        <pic:spPr bwMode="auto">
                          <a:xfrm>
                            <a:off x="0" y="0"/>
                            <a:ext cx="6362065" cy="3848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961" w:type="dxa"/>
            <w:gridSpan w:val="2"/>
            <w:shd w:val="clear" w:color="auto" w:fill="EDF0F4" w:themeFill="accent3"/>
          </w:tcPr>
          <w:p w14:paraId="4FCD376F" w14:textId="691663C4" w:rsidR="005417D8" w:rsidRPr="005417D8" w:rsidRDefault="005417D8" w:rsidP="00D3621C">
            <w:pPr>
              <w:pStyle w:val="Heading3"/>
              <w:rPr>
                <w:rFonts w:asciiTheme="minorHAnsi" w:hAnsiTheme="minorHAnsi"/>
                <w:sz w:val="72"/>
                <w:szCs w:val="72"/>
              </w:rPr>
            </w:pPr>
            <w:r w:rsidRPr="005417D8">
              <w:rPr>
                <w:rFonts w:asciiTheme="minorHAnsi" w:hAnsiTheme="minorHAnsi"/>
                <w:sz w:val="72"/>
                <w:szCs w:val="72"/>
              </w:rPr>
              <w:t>Home-Page</w:t>
            </w:r>
          </w:p>
          <w:p w14:paraId="0ED485DA" w14:textId="77777777" w:rsidR="005417D8" w:rsidRPr="003A798E" w:rsidRDefault="005417D8" w:rsidP="00D3621C">
            <w:pPr>
              <w:pStyle w:val="Heading4"/>
            </w:pPr>
          </w:p>
          <w:p w14:paraId="31B5C7AE" w14:textId="77777777" w:rsidR="005417D8" w:rsidRDefault="005417D8" w:rsidP="00D3621C">
            <w:pPr>
              <w:pStyle w:val="Heading4"/>
            </w:pPr>
            <w:r>
              <w:t>Home Page contains two login buttons.</w:t>
            </w:r>
          </w:p>
          <w:p w14:paraId="6C7EF135" w14:textId="77777777" w:rsidR="005417D8" w:rsidRDefault="005417D8" w:rsidP="005417D8">
            <w:r>
              <w:t>ADMIN can login to Admin Dashboard with admin login button. While student can login to student Dashboard with student login button.</w:t>
            </w:r>
          </w:p>
          <w:p w14:paraId="0A1FBE96" w14:textId="71B39DDB" w:rsidR="005417D8" w:rsidRPr="005417D8" w:rsidRDefault="005417D8" w:rsidP="005417D8">
            <w:r>
              <w:t>The user is asked to enter the username and password to enter further into application.</w:t>
            </w:r>
          </w:p>
        </w:tc>
        <w:tc>
          <w:tcPr>
            <w:tcW w:w="421" w:type="dxa"/>
            <w:shd w:val="clear" w:color="auto" w:fill="EDF0F4" w:themeFill="accent3"/>
          </w:tcPr>
          <w:p w14:paraId="7EDF316B" w14:textId="77777777" w:rsidR="005417D8" w:rsidRPr="003A798E" w:rsidRDefault="005417D8" w:rsidP="00D3621C"/>
        </w:tc>
      </w:tr>
      <w:tr w:rsidR="005417D8" w:rsidRPr="003A798E" w14:paraId="5F34015D" w14:textId="77777777" w:rsidTr="00D3621C">
        <w:trPr>
          <w:trHeight w:val="8100"/>
        </w:trPr>
        <w:tc>
          <w:tcPr>
            <w:tcW w:w="284" w:type="dxa"/>
            <w:shd w:val="clear" w:color="auto" w:fill="EDF0F4" w:themeFill="accent3"/>
          </w:tcPr>
          <w:p w14:paraId="35206250" w14:textId="77777777" w:rsidR="005417D8" w:rsidRPr="003A798E" w:rsidRDefault="005417D8" w:rsidP="00D3621C"/>
        </w:tc>
        <w:tc>
          <w:tcPr>
            <w:tcW w:w="5049" w:type="dxa"/>
            <w:shd w:val="clear" w:color="auto" w:fill="EDF0F4" w:themeFill="accent3"/>
          </w:tcPr>
          <w:p w14:paraId="5C19E99F" w14:textId="74F48532" w:rsidR="005417D8" w:rsidRPr="003A798E" w:rsidRDefault="005417D8" w:rsidP="00D3621C">
            <w:pPr>
              <w:pStyle w:val="Text"/>
            </w:pPr>
          </w:p>
        </w:tc>
        <w:tc>
          <w:tcPr>
            <w:tcW w:w="4912" w:type="dxa"/>
            <w:shd w:val="clear" w:color="auto" w:fill="EDF0F4" w:themeFill="accent3"/>
          </w:tcPr>
          <w:p w14:paraId="69244EC7" w14:textId="06B822FC" w:rsidR="005417D8" w:rsidRPr="003A798E" w:rsidRDefault="005417D8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30EF1637" w14:textId="77777777" w:rsidR="005417D8" w:rsidRPr="003A798E" w:rsidRDefault="005417D8" w:rsidP="00D3621C"/>
        </w:tc>
      </w:tr>
    </w:tbl>
    <w:p w14:paraId="69252E44" w14:textId="77777777" w:rsidR="005417D8" w:rsidRPr="003A798E" w:rsidRDefault="005417D8" w:rsidP="005417D8"/>
    <w:p w14:paraId="4E9C865A" w14:textId="36C0FB50" w:rsidR="00A221AC" w:rsidRDefault="00A221AC"/>
    <w:p w14:paraId="2475EC34" w14:textId="77777777" w:rsidR="00A221AC" w:rsidRDefault="00A221AC">
      <w:r>
        <w:br w:type="page"/>
      </w:r>
    </w:p>
    <w:p w14:paraId="064C435D" w14:textId="73F36AF3" w:rsidR="00A221AC" w:rsidRDefault="00A221AC"/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A221AC" w:rsidRPr="003A798E" w14:paraId="6B9D5DA6" w14:textId="77777777" w:rsidTr="00D3621C">
        <w:trPr>
          <w:trHeight w:val="441"/>
        </w:trPr>
        <w:tc>
          <w:tcPr>
            <w:tcW w:w="284" w:type="dxa"/>
            <w:shd w:val="clear" w:color="auto" w:fill="EDF0F4" w:themeFill="accent3"/>
          </w:tcPr>
          <w:p w14:paraId="23F041E2" w14:textId="77777777" w:rsidR="00A221AC" w:rsidRPr="003A798E" w:rsidRDefault="00A221AC" w:rsidP="00D3621C"/>
        </w:tc>
        <w:tc>
          <w:tcPr>
            <w:tcW w:w="5049" w:type="dxa"/>
            <w:shd w:val="clear" w:color="auto" w:fill="EDF0F4" w:themeFill="accent3"/>
          </w:tcPr>
          <w:p w14:paraId="531C3DC9" w14:textId="77777777" w:rsidR="00A221AC" w:rsidRPr="003A798E" w:rsidRDefault="00A221AC" w:rsidP="00D3621C"/>
        </w:tc>
        <w:tc>
          <w:tcPr>
            <w:tcW w:w="4912" w:type="dxa"/>
            <w:shd w:val="clear" w:color="auto" w:fill="EDF0F4" w:themeFill="accent3"/>
          </w:tcPr>
          <w:p w14:paraId="7D7B3B2E" w14:textId="77777777" w:rsidR="00A221AC" w:rsidRPr="003A798E" w:rsidRDefault="00A221AC" w:rsidP="00D3621C"/>
        </w:tc>
        <w:tc>
          <w:tcPr>
            <w:tcW w:w="421" w:type="dxa"/>
            <w:shd w:val="clear" w:color="auto" w:fill="EDF0F4" w:themeFill="accent3"/>
          </w:tcPr>
          <w:p w14:paraId="7B9A5AE1" w14:textId="77777777" w:rsidR="00A221AC" w:rsidRPr="003A798E" w:rsidRDefault="00A221AC" w:rsidP="00D3621C"/>
        </w:tc>
      </w:tr>
      <w:tr w:rsidR="00A221AC" w:rsidRPr="003A798E" w14:paraId="203731BA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0F1EA983" w14:textId="77777777" w:rsidR="00A221AC" w:rsidRPr="003A798E" w:rsidRDefault="00A221AC" w:rsidP="00D3621C"/>
        </w:tc>
        <w:tc>
          <w:tcPr>
            <w:tcW w:w="9961" w:type="dxa"/>
            <w:gridSpan w:val="2"/>
            <w:shd w:val="clear" w:color="auto" w:fill="EDF0F4" w:themeFill="accent3"/>
          </w:tcPr>
          <w:p w14:paraId="2659B1FA" w14:textId="56F7A941" w:rsidR="00A221AC" w:rsidRPr="00A221AC" w:rsidRDefault="00A221AC" w:rsidP="00D3621C">
            <w:pPr>
              <w:pStyle w:val="Heading3"/>
              <w:rPr>
                <w:rFonts w:ascii="Algerian" w:hAnsi="Algerian"/>
                <w:sz w:val="48"/>
                <w:szCs w:val="48"/>
              </w:rPr>
            </w:pPr>
            <w:r w:rsidRPr="00A221AC">
              <w:rPr>
                <w:rFonts w:ascii="Algerian" w:hAnsi="Algerian"/>
                <w:sz w:val="48"/>
                <w:szCs w:val="48"/>
              </w:rPr>
              <w:t>Working of the Application</w:t>
            </w:r>
          </w:p>
          <w:p w14:paraId="5A0D7DD0" w14:textId="77777777" w:rsidR="00A221AC" w:rsidRPr="003A798E" w:rsidRDefault="00A221AC" w:rsidP="00D3621C">
            <w:pPr>
              <w:pStyle w:val="Heading4"/>
            </w:pPr>
          </w:p>
          <w:p w14:paraId="5555BCC5" w14:textId="0D34293B" w:rsidR="00A221AC" w:rsidRDefault="00A221AC" w:rsidP="00D3621C">
            <w:pPr>
              <w:pStyle w:val="Heading4"/>
            </w:pPr>
            <w:r>
              <w:t xml:space="preserve">The user </w:t>
            </w:r>
            <w:proofErr w:type="gramStart"/>
            <w:r>
              <w:t>need</w:t>
            </w:r>
            <w:proofErr w:type="gramEnd"/>
            <w:r>
              <w:t xml:space="preserve"> to type the correct username and password to enter either to admin or student page. </w:t>
            </w:r>
          </w:p>
          <w:p w14:paraId="53E86441" w14:textId="77777777" w:rsidR="00A221AC" w:rsidRDefault="00A221AC" w:rsidP="00A221AC"/>
          <w:p w14:paraId="5D70D0A1" w14:textId="77777777" w:rsidR="00A221AC" w:rsidRDefault="00A221AC" w:rsidP="00A221AC"/>
          <w:p w14:paraId="4D235A8A" w14:textId="77777777" w:rsidR="00A221AC" w:rsidRDefault="00A221AC" w:rsidP="00A221AC"/>
          <w:p w14:paraId="408F77C7" w14:textId="77777777" w:rsidR="00A221AC" w:rsidRDefault="00A221AC" w:rsidP="00A221AC"/>
          <w:p w14:paraId="52A08507" w14:textId="1440D08C" w:rsidR="00A221AC" w:rsidRPr="00A221AC" w:rsidRDefault="00A221AC" w:rsidP="00A221A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58D453B" wp14:editId="67A5AF0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3F91CE8" w14:textId="07298647" w:rsidR="00A221AC" w:rsidRPr="00A221AC" w:rsidRDefault="00A221AC" w:rsidP="00A221AC">
                                  <w:pPr>
                                    <w:jc w:val="center"/>
                                    <w:rPr>
                                      <w:color w:val="123869" w:themeColor="accent1"/>
                                      <w:sz w:val="72"/>
                                      <w:szCs w:val="7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123869" w:themeColor="accent1"/>
                                      <w:sz w:val="72"/>
                                      <w:szCs w:val="7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ADMIN MODULE: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8D453B" id="Text Box 14" o:spid="_x0000_s1029" type="#_x0000_t202" style="position:absolute;margin-left:0;margin-top:0;width:2in;height:2in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" filled="f" stroked="f">
                      <v:textbox style="mso-fit-shape-to-text:t">
                        <w:txbxContent>
                          <w:p w14:paraId="23F91CE8" w14:textId="07298647" w:rsidR="00A221AC" w:rsidRPr="00A221AC" w:rsidRDefault="00A221AC" w:rsidP="00A221AC">
                            <w:pPr>
                              <w:jc w:val="center"/>
                              <w:rPr>
                                <w:color w:val="123869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123869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 MODULE: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21" w:type="dxa"/>
            <w:shd w:val="clear" w:color="auto" w:fill="EDF0F4" w:themeFill="accent3"/>
          </w:tcPr>
          <w:p w14:paraId="731C5008" w14:textId="77777777" w:rsidR="00A221AC" w:rsidRPr="003A798E" w:rsidRDefault="00A221AC" w:rsidP="00D3621C"/>
        </w:tc>
      </w:tr>
      <w:tr w:rsidR="00A221AC" w:rsidRPr="003A798E" w14:paraId="421BF34F" w14:textId="77777777" w:rsidTr="00D3621C">
        <w:trPr>
          <w:trHeight w:val="8100"/>
        </w:trPr>
        <w:tc>
          <w:tcPr>
            <w:tcW w:w="284" w:type="dxa"/>
            <w:shd w:val="clear" w:color="auto" w:fill="EDF0F4" w:themeFill="accent3"/>
          </w:tcPr>
          <w:p w14:paraId="007B78ED" w14:textId="77777777" w:rsidR="00A221AC" w:rsidRPr="003A798E" w:rsidRDefault="00A221AC" w:rsidP="00D3621C"/>
        </w:tc>
        <w:tc>
          <w:tcPr>
            <w:tcW w:w="5049" w:type="dxa"/>
            <w:shd w:val="clear" w:color="auto" w:fill="EDF0F4" w:themeFill="accent3"/>
          </w:tcPr>
          <w:p w14:paraId="1BDAD319" w14:textId="789293FB" w:rsidR="00A221AC" w:rsidRPr="003A798E" w:rsidRDefault="00A221AC" w:rsidP="00A221AC">
            <w:pPr>
              <w:pStyle w:val="Text"/>
            </w:pPr>
          </w:p>
          <w:p w14:paraId="66D258E8" w14:textId="77777777" w:rsidR="00A221AC" w:rsidRDefault="00A221AC" w:rsidP="00D3621C">
            <w:pPr>
              <w:pStyle w:val="Text"/>
            </w:pPr>
            <w:r>
              <w:t>1.After the logged in the admin is redirected to admin dashboard.</w:t>
            </w:r>
          </w:p>
          <w:p w14:paraId="04AED502" w14:textId="040E42AE" w:rsidR="00A221AC" w:rsidRDefault="00A221AC" w:rsidP="00D3621C">
            <w:pPr>
              <w:pStyle w:val="Text"/>
            </w:pPr>
            <w:r>
              <w:t>2.S</w:t>
            </w:r>
            <w:r w:rsidR="001378A8">
              <w:t>earch Student</w:t>
            </w:r>
            <w:r>
              <w:t>: With this button the admin can see the details of the student.</w:t>
            </w:r>
          </w:p>
          <w:p w14:paraId="13C100FC" w14:textId="6DD88C55" w:rsidR="00A221AC" w:rsidRDefault="00A221AC" w:rsidP="00D3621C">
            <w:pPr>
              <w:pStyle w:val="Text"/>
            </w:pPr>
            <w:r>
              <w:t xml:space="preserve">3.Edit </w:t>
            </w:r>
            <w:r w:rsidR="001378A8">
              <w:t>Student</w:t>
            </w:r>
            <w:r>
              <w:t>: With this button the admin can edit the details of the student.</w:t>
            </w:r>
          </w:p>
          <w:p w14:paraId="0992505A" w14:textId="77777777" w:rsidR="00A221AC" w:rsidRDefault="00A221AC" w:rsidP="00D3621C">
            <w:pPr>
              <w:pStyle w:val="Text"/>
            </w:pPr>
            <w:r>
              <w:t>4.Add Student: The admin can the new record of the student in a particular academic session.</w:t>
            </w:r>
          </w:p>
          <w:p w14:paraId="7F36D9D5" w14:textId="422D6139" w:rsidR="00A221AC" w:rsidRDefault="00A221AC" w:rsidP="00D3621C">
            <w:pPr>
              <w:pStyle w:val="Text"/>
            </w:pPr>
            <w:r>
              <w:t>5.Delete Student: The admin can delete the record of the student in a particular academic session by entering its roll no.</w:t>
            </w:r>
          </w:p>
          <w:p w14:paraId="34E125FF" w14:textId="721A5F41" w:rsidR="00A221AC" w:rsidRPr="003A798E" w:rsidRDefault="00A221AC" w:rsidP="00D3621C">
            <w:pPr>
              <w:pStyle w:val="Text"/>
            </w:pPr>
            <w:r>
              <w:t>6.Show Teachers: The admin can see the details of the faculties with this button.</w:t>
            </w:r>
          </w:p>
        </w:tc>
        <w:tc>
          <w:tcPr>
            <w:tcW w:w="4912" w:type="dxa"/>
            <w:shd w:val="clear" w:color="auto" w:fill="EDF0F4" w:themeFill="accent3"/>
          </w:tcPr>
          <w:p w14:paraId="2ABE5FFF" w14:textId="77777777" w:rsidR="00A221AC" w:rsidRDefault="00A221AC" w:rsidP="00D3621C">
            <w:pPr>
              <w:jc w:val="right"/>
            </w:pPr>
          </w:p>
          <w:p w14:paraId="0D34862B" w14:textId="77777777" w:rsidR="00A221AC" w:rsidRDefault="00A221AC" w:rsidP="00D3621C">
            <w:pPr>
              <w:jc w:val="right"/>
            </w:pPr>
          </w:p>
          <w:p w14:paraId="3C7B8AA8" w14:textId="6475907A" w:rsidR="00A221AC" w:rsidRPr="003A798E" w:rsidRDefault="00A221AC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6A831726" w14:textId="77777777" w:rsidR="00A221AC" w:rsidRPr="003A798E" w:rsidRDefault="00A221AC" w:rsidP="00D3621C"/>
        </w:tc>
      </w:tr>
    </w:tbl>
    <w:p w14:paraId="4551E3C2" w14:textId="77777777" w:rsidR="00A221AC" w:rsidRPr="003A798E" w:rsidRDefault="00A221AC" w:rsidP="00A221AC"/>
    <w:p w14:paraId="719B5CF2" w14:textId="77777777" w:rsidR="00A221AC" w:rsidRPr="003A798E" w:rsidRDefault="00A221AC" w:rsidP="00A221AC"/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A221AC" w:rsidRPr="003A798E" w14:paraId="271A7A29" w14:textId="77777777" w:rsidTr="00D3621C">
        <w:trPr>
          <w:trHeight w:val="441"/>
        </w:trPr>
        <w:tc>
          <w:tcPr>
            <w:tcW w:w="284" w:type="dxa"/>
            <w:shd w:val="clear" w:color="auto" w:fill="EDF0F4" w:themeFill="accent3"/>
          </w:tcPr>
          <w:p w14:paraId="033CB2E6" w14:textId="77777777" w:rsidR="00A221AC" w:rsidRPr="003A798E" w:rsidRDefault="00A221AC" w:rsidP="00D3621C"/>
        </w:tc>
        <w:tc>
          <w:tcPr>
            <w:tcW w:w="5049" w:type="dxa"/>
            <w:shd w:val="clear" w:color="auto" w:fill="EDF0F4" w:themeFill="accent3"/>
          </w:tcPr>
          <w:p w14:paraId="4AA7C239" w14:textId="77777777" w:rsidR="00A221AC" w:rsidRPr="003A798E" w:rsidRDefault="00A221AC" w:rsidP="00D3621C"/>
        </w:tc>
        <w:tc>
          <w:tcPr>
            <w:tcW w:w="4912" w:type="dxa"/>
            <w:shd w:val="clear" w:color="auto" w:fill="EDF0F4" w:themeFill="accent3"/>
          </w:tcPr>
          <w:p w14:paraId="20D2E60B" w14:textId="77777777" w:rsidR="00A221AC" w:rsidRPr="003A798E" w:rsidRDefault="00A221AC" w:rsidP="00D3621C"/>
        </w:tc>
        <w:tc>
          <w:tcPr>
            <w:tcW w:w="421" w:type="dxa"/>
            <w:shd w:val="clear" w:color="auto" w:fill="EDF0F4" w:themeFill="accent3"/>
          </w:tcPr>
          <w:p w14:paraId="55CFFC9A" w14:textId="77777777" w:rsidR="00A221AC" w:rsidRPr="003A798E" w:rsidRDefault="00A221AC" w:rsidP="00D3621C"/>
        </w:tc>
      </w:tr>
      <w:tr w:rsidR="001378A8" w:rsidRPr="003A798E" w14:paraId="28A0B9CD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7F8C759A" w14:textId="77777777" w:rsidR="001378A8" w:rsidRDefault="001378A8" w:rsidP="00D3621C">
            <w:pPr>
              <w:rPr>
                <w:noProof/>
                <w:lang w:eastAsia="en-AU"/>
              </w:rPr>
            </w:pPr>
          </w:p>
          <w:p w14:paraId="4A888DF4" w14:textId="3E6A4747" w:rsidR="001378A8" w:rsidRPr="003A798E" w:rsidRDefault="001378A8" w:rsidP="00D3621C"/>
        </w:tc>
        <w:tc>
          <w:tcPr>
            <w:tcW w:w="9961" w:type="dxa"/>
            <w:gridSpan w:val="2"/>
            <w:shd w:val="clear" w:color="auto" w:fill="EDF0F4" w:themeFill="accent3"/>
          </w:tcPr>
          <w:p w14:paraId="73BAB0F7" w14:textId="7ACA883D" w:rsidR="001378A8" w:rsidRPr="005417D8" w:rsidRDefault="001378A8" w:rsidP="00D3621C">
            <w:pPr>
              <w:pStyle w:val="Heading3"/>
              <w:rPr>
                <w:rFonts w:asciiTheme="minorHAnsi" w:hAnsiTheme="minorHAnsi"/>
                <w:sz w:val="72"/>
                <w:szCs w:val="72"/>
              </w:rPr>
            </w:pPr>
            <w:r>
              <w:rPr>
                <w:rFonts w:asciiTheme="minorHAnsi" w:hAnsiTheme="minorHAnsi"/>
                <w:sz w:val="72"/>
                <w:szCs w:val="72"/>
              </w:rPr>
              <w:t>Admin Dashboard</w:t>
            </w:r>
          </w:p>
          <w:p w14:paraId="6DFE8550" w14:textId="5A56BE61" w:rsidR="001378A8" w:rsidRPr="005417D8" w:rsidRDefault="00221658" w:rsidP="00D3621C">
            <w:r>
              <w:t>ADMIN CAN ADD DELETE</w:t>
            </w:r>
            <w:r w:rsidR="00173ADB">
              <w:t xml:space="preserve"> </w:t>
            </w:r>
            <w:r>
              <w:t xml:space="preserve">  AND EDIT THE DETAILS OF THE STUDENT IN A PARTICULAR SESSION.</w:t>
            </w:r>
            <w:r w:rsidR="00173ADB">
              <w:t xml:space="preserve"> </w:t>
            </w:r>
            <w:r>
              <w:t>HE CAN ALSO SEE</w:t>
            </w:r>
            <w:r w:rsidR="00173ADB">
              <w:t xml:space="preserve"> </w:t>
            </w:r>
            <w:r>
              <w:t>THE DETAILS OF THE FACULTIES.</w:t>
            </w:r>
          </w:p>
        </w:tc>
        <w:tc>
          <w:tcPr>
            <w:tcW w:w="421" w:type="dxa"/>
            <w:shd w:val="clear" w:color="auto" w:fill="EDF0F4" w:themeFill="accent3"/>
          </w:tcPr>
          <w:p w14:paraId="584D4D70" w14:textId="77777777" w:rsidR="001378A8" w:rsidRPr="003A798E" w:rsidRDefault="001378A8" w:rsidP="00D3621C"/>
        </w:tc>
      </w:tr>
      <w:tr w:rsidR="001378A8" w:rsidRPr="003A798E" w14:paraId="2A66C231" w14:textId="77777777" w:rsidTr="00D3621C">
        <w:trPr>
          <w:trHeight w:val="8100"/>
        </w:trPr>
        <w:tc>
          <w:tcPr>
            <w:tcW w:w="284" w:type="dxa"/>
            <w:shd w:val="clear" w:color="auto" w:fill="EDF0F4" w:themeFill="accent3"/>
          </w:tcPr>
          <w:p w14:paraId="3904A778" w14:textId="77777777" w:rsidR="001378A8" w:rsidRPr="003A798E" w:rsidRDefault="001378A8" w:rsidP="00D3621C"/>
        </w:tc>
        <w:tc>
          <w:tcPr>
            <w:tcW w:w="5049" w:type="dxa"/>
            <w:shd w:val="clear" w:color="auto" w:fill="EDF0F4" w:themeFill="accent3"/>
          </w:tcPr>
          <w:p w14:paraId="029970B4" w14:textId="77777777" w:rsidR="001378A8" w:rsidRPr="003A798E" w:rsidRDefault="001378A8" w:rsidP="00D3621C">
            <w:pPr>
              <w:pStyle w:val="Text"/>
            </w:pPr>
          </w:p>
        </w:tc>
        <w:tc>
          <w:tcPr>
            <w:tcW w:w="4912" w:type="dxa"/>
            <w:shd w:val="clear" w:color="auto" w:fill="EDF0F4" w:themeFill="accent3"/>
          </w:tcPr>
          <w:p w14:paraId="53854F27" w14:textId="77777777" w:rsidR="001378A8" w:rsidRPr="003A798E" w:rsidRDefault="001378A8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3C3A79FD" w14:textId="77777777" w:rsidR="001378A8" w:rsidRPr="003A798E" w:rsidRDefault="001378A8" w:rsidP="00D3621C"/>
        </w:tc>
      </w:tr>
    </w:tbl>
    <w:p w14:paraId="078BE660" w14:textId="5673D7A0" w:rsidR="001378A8" w:rsidRDefault="001378A8" w:rsidP="001378A8">
      <w:pPr>
        <w:rPr>
          <w:noProof/>
          <w:lang w:eastAsia="en-AU"/>
        </w:rPr>
      </w:pPr>
      <w:r w:rsidRPr="003A798E">
        <w:rPr>
          <w:noProof/>
          <w:lang w:eastAsia="en-AU"/>
        </w:rPr>
        <w:drawing>
          <wp:anchor distT="0" distB="0" distL="114300" distR="114300" simplePos="0" relativeHeight="251668480" behindDoc="0" locked="0" layoutInCell="1" allowOverlap="1" wp14:anchorId="505450E6" wp14:editId="3E8D4541">
            <wp:simplePos x="0" y="0"/>
            <wp:positionH relativeFrom="margin">
              <wp:align>left</wp:align>
            </wp:positionH>
            <wp:positionV relativeFrom="paragraph">
              <wp:posOffset>-5433060</wp:posOffset>
            </wp:positionV>
            <wp:extent cx="6720840" cy="5303520"/>
            <wp:effectExtent l="0" t="0" r="381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" t="8433" r="7613" b="9438"/>
                    <a:stretch/>
                  </pic:blipFill>
                  <pic:spPr bwMode="auto">
                    <a:xfrm>
                      <a:off x="0" y="0"/>
                      <a:ext cx="6720840" cy="530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349F20" w14:textId="3924DE60" w:rsidR="001378A8" w:rsidRPr="003A798E" w:rsidRDefault="001378A8" w:rsidP="001378A8"/>
    <w:p w14:paraId="54C979D9" w14:textId="77777777" w:rsidR="001378A8" w:rsidRDefault="001378A8" w:rsidP="001378A8"/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1378A8" w:rsidRPr="003A798E" w14:paraId="45FC1318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3D15EF70" w14:textId="77777777" w:rsidR="001378A8" w:rsidRDefault="001378A8" w:rsidP="001378A8">
            <w:pPr>
              <w:rPr>
                <w:noProof/>
                <w:lang w:eastAsia="en-AU"/>
              </w:rPr>
            </w:pPr>
          </w:p>
          <w:p w14:paraId="0D8F74EE" w14:textId="6F318285" w:rsidR="001378A8" w:rsidRPr="003A798E" w:rsidRDefault="001378A8" w:rsidP="001378A8"/>
        </w:tc>
        <w:tc>
          <w:tcPr>
            <w:tcW w:w="9961" w:type="dxa"/>
            <w:gridSpan w:val="2"/>
            <w:shd w:val="clear" w:color="auto" w:fill="EDF0F4" w:themeFill="accent3"/>
          </w:tcPr>
          <w:p w14:paraId="45C22FBF" w14:textId="2040B130" w:rsidR="001378A8" w:rsidRPr="001378A8" w:rsidRDefault="001378A8" w:rsidP="001378A8">
            <w:pPr>
              <w:pStyle w:val="Heading4"/>
              <w:rPr>
                <w:b/>
                <w:bCs/>
                <w:color w:val="0D294E" w:themeColor="accent1" w:themeShade="BF"/>
                <w:sz w:val="96"/>
                <w:szCs w:val="96"/>
              </w:rPr>
            </w:pPr>
            <w:r w:rsidRPr="001378A8">
              <w:rPr>
                <w:b/>
                <w:bCs/>
                <w:color w:val="0D294E" w:themeColor="accent1" w:themeShade="BF"/>
                <w:sz w:val="96"/>
                <w:szCs w:val="96"/>
              </w:rPr>
              <w:t>S</w:t>
            </w:r>
            <w:r>
              <w:rPr>
                <w:b/>
                <w:bCs/>
                <w:color w:val="0D294E" w:themeColor="accent1" w:themeShade="BF"/>
                <w:sz w:val="96"/>
                <w:szCs w:val="96"/>
              </w:rPr>
              <w:t>earch</w:t>
            </w:r>
            <w:r w:rsidRPr="001378A8">
              <w:rPr>
                <w:b/>
                <w:bCs/>
                <w:color w:val="0D294E" w:themeColor="accent1" w:themeShade="BF"/>
                <w:sz w:val="96"/>
                <w:szCs w:val="96"/>
              </w:rPr>
              <w:t xml:space="preserve"> Student</w:t>
            </w:r>
          </w:p>
          <w:p w14:paraId="2B0ACFBC" w14:textId="3F06C882" w:rsidR="001378A8" w:rsidRPr="005417D8" w:rsidRDefault="001378A8" w:rsidP="001378A8">
            <w:r>
              <w:t>The admin can search the student by clicking search student button and by entering the roll no of th</w:t>
            </w:r>
            <w:r w:rsidR="00A47330">
              <w:t xml:space="preserve">e </w:t>
            </w:r>
            <w:r>
              <w:t>student.</w:t>
            </w:r>
          </w:p>
        </w:tc>
        <w:tc>
          <w:tcPr>
            <w:tcW w:w="421" w:type="dxa"/>
            <w:shd w:val="clear" w:color="auto" w:fill="EDF0F4" w:themeFill="accent3"/>
          </w:tcPr>
          <w:p w14:paraId="58D03131" w14:textId="77777777" w:rsidR="001378A8" w:rsidRPr="003A798E" w:rsidRDefault="001378A8" w:rsidP="001378A8"/>
        </w:tc>
      </w:tr>
      <w:tr w:rsidR="001378A8" w:rsidRPr="003A798E" w14:paraId="7FB95012" w14:textId="77777777" w:rsidTr="00D3621C">
        <w:trPr>
          <w:trHeight w:val="8100"/>
        </w:trPr>
        <w:tc>
          <w:tcPr>
            <w:tcW w:w="284" w:type="dxa"/>
            <w:shd w:val="clear" w:color="auto" w:fill="EDF0F4" w:themeFill="accent3"/>
          </w:tcPr>
          <w:p w14:paraId="727567F1" w14:textId="77777777" w:rsidR="001378A8" w:rsidRPr="003A798E" w:rsidRDefault="001378A8" w:rsidP="001378A8"/>
        </w:tc>
        <w:tc>
          <w:tcPr>
            <w:tcW w:w="5049" w:type="dxa"/>
            <w:shd w:val="clear" w:color="auto" w:fill="EDF0F4" w:themeFill="accent3"/>
          </w:tcPr>
          <w:p w14:paraId="1D217BCB" w14:textId="77777777" w:rsidR="001378A8" w:rsidRPr="003A798E" w:rsidRDefault="001378A8" w:rsidP="001378A8">
            <w:pPr>
              <w:pStyle w:val="Text"/>
            </w:pPr>
          </w:p>
        </w:tc>
        <w:tc>
          <w:tcPr>
            <w:tcW w:w="4912" w:type="dxa"/>
            <w:shd w:val="clear" w:color="auto" w:fill="EDF0F4" w:themeFill="accent3"/>
          </w:tcPr>
          <w:p w14:paraId="2896DC4F" w14:textId="77777777" w:rsidR="001378A8" w:rsidRPr="003A798E" w:rsidRDefault="001378A8" w:rsidP="001378A8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3E8E9A11" w14:textId="77777777" w:rsidR="001378A8" w:rsidRPr="003A798E" w:rsidRDefault="001378A8" w:rsidP="001378A8"/>
        </w:tc>
      </w:tr>
    </w:tbl>
    <w:p w14:paraId="55C75608" w14:textId="35ECB479" w:rsidR="001378A8" w:rsidRDefault="001378A8" w:rsidP="00D3621C">
      <w:pPr>
        <w:rPr>
          <w:noProof/>
          <w:lang w:eastAsia="en-AU"/>
        </w:rPr>
      </w:pPr>
      <w:r w:rsidRPr="003A798E">
        <w:rPr>
          <w:noProof/>
          <w:lang w:eastAsia="en-AU"/>
        </w:rPr>
        <w:drawing>
          <wp:anchor distT="0" distB="0" distL="114300" distR="114300" simplePos="0" relativeHeight="251670528" behindDoc="0" locked="0" layoutInCell="1" allowOverlap="1" wp14:anchorId="7F41DE2F" wp14:editId="125EC852">
            <wp:simplePos x="0" y="0"/>
            <wp:positionH relativeFrom="column">
              <wp:posOffset>-45720</wp:posOffset>
            </wp:positionH>
            <wp:positionV relativeFrom="paragraph">
              <wp:posOffset>-5434965</wp:posOffset>
            </wp:positionV>
            <wp:extent cx="6812280" cy="4579620"/>
            <wp:effectExtent l="0" t="0" r="762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" t="9505" r="261" b="9900"/>
                    <a:stretch/>
                  </pic:blipFill>
                  <pic:spPr bwMode="auto">
                    <a:xfrm>
                      <a:off x="0" y="0"/>
                      <a:ext cx="6812280" cy="457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1B0D6" w14:textId="12ED5543" w:rsidR="001378A8" w:rsidRPr="003A798E" w:rsidRDefault="001378A8" w:rsidP="00D3621C"/>
    <w:p w14:paraId="0A29C39C" w14:textId="77777777" w:rsidR="001378A8" w:rsidRDefault="001378A8" w:rsidP="001378A8"/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A221AC" w:rsidRPr="003A798E" w14:paraId="5C88B2FC" w14:textId="77777777" w:rsidTr="00D3621C">
        <w:trPr>
          <w:trHeight w:val="441"/>
        </w:trPr>
        <w:tc>
          <w:tcPr>
            <w:tcW w:w="284" w:type="dxa"/>
            <w:shd w:val="clear" w:color="auto" w:fill="EDF0F4" w:themeFill="accent3"/>
          </w:tcPr>
          <w:p w14:paraId="14F89923" w14:textId="77777777" w:rsidR="00A221AC" w:rsidRPr="003A798E" w:rsidRDefault="00A221AC" w:rsidP="00D3621C"/>
        </w:tc>
        <w:tc>
          <w:tcPr>
            <w:tcW w:w="5049" w:type="dxa"/>
            <w:shd w:val="clear" w:color="auto" w:fill="EDF0F4" w:themeFill="accent3"/>
          </w:tcPr>
          <w:p w14:paraId="2017A311" w14:textId="77777777" w:rsidR="00A221AC" w:rsidRPr="003A798E" w:rsidRDefault="00A221AC" w:rsidP="00D3621C"/>
        </w:tc>
        <w:tc>
          <w:tcPr>
            <w:tcW w:w="4912" w:type="dxa"/>
            <w:shd w:val="clear" w:color="auto" w:fill="EDF0F4" w:themeFill="accent3"/>
          </w:tcPr>
          <w:p w14:paraId="45D7845D" w14:textId="77777777" w:rsidR="00A221AC" w:rsidRPr="003A798E" w:rsidRDefault="00A221AC" w:rsidP="00D3621C"/>
        </w:tc>
        <w:tc>
          <w:tcPr>
            <w:tcW w:w="421" w:type="dxa"/>
            <w:shd w:val="clear" w:color="auto" w:fill="EDF0F4" w:themeFill="accent3"/>
          </w:tcPr>
          <w:p w14:paraId="77FDBEAC" w14:textId="77777777" w:rsidR="00A221AC" w:rsidRPr="003A798E" w:rsidRDefault="00A221AC" w:rsidP="00D3621C"/>
        </w:tc>
      </w:tr>
      <w:tr w:rsidR="00A47330" w:rsidRPr="003A798E" w14:paraId="74C9531A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7AC12179" w14:textId="77777777" w:rsidR="00A47330" w:rsidRDefault="00A47330" w:rsidP="00D3621C">
            <w:pPr>
              <w:rPr>
                <w:noProof/>
                <w:lang w:eastAsia="en-AU"/>
              </w:rPr>
            </w:pPr>
          </w:p>
          <w:p w14:paraId="5E2E2AEC" w14:textId="77777777" w:rsidR="00A47330" w:rsidRPr="003A798E" w:rsidRDefault="00A47330" w:rsidP="00D3621C"/>
        </w:tc>
        <w:tc>
          <w:tcPr>
            <w:tcW w:w="9961" w:type="dxa"/>
            <w:gridSpan w:val="2"/>
            <w:shd w:val="clear" w:color="auto" w:fill="EDF0F4" w:themeFill="accent3"/>
          </w:tcPr>
          <w:p w14:paraId="2C318544" w14:textId="549D3095" w:rsidR="00A47330" w:rsidRPr="001378A8" w:rsidRDefault="00A47330" w:rsidP="00D3621C">
            <w:pPr>
              <w:pStyle w:val="Heading4"/>
              <w:rPr>
                <w:b/>
                <w:bCs/>
                <w:color w:val="0D294E" w:themeColor="accent1" w:themeShade="BF"/>
                <w:sz w:val="96"/>
                <w:szCs w:val="96"/>
              </w:rPr>
            </w:pPr>
            <w:r>
              <w:rPr>
                <w:b/>
                <w:bCs/>
                <w:color w:val="0D294E" w:themeColor="accent1" w:themeShade="BF"/>
                <w:sz w:val="96"/>
                <w:szCs w:val="96"/>
              </w:rPr>
              <w:t>Edit</w:t>
            </w:r>
            <w:r w:rsidRPr="001378A8">
              <w:rPr>
                <w:b/>
                <w:bCs/>
                <w:color w:val="0D294E" w:themeColor="accent1" w:themeShade="BF"/>
                <w:sz w:val="96"/>
                <w:szCs w:val="96"/>
              </w:rPr>
              <w:t xml:space="preserve"> Student</w:t>
            </w:r>
          </w:p>
          <w:p w14:paraId="02D239E7" w14:textId="5DA9D991" w:rsidR="00A47330" w:rsidRPr="005417D8" w:rsidRDefault="00A47330" w:rsidP="00D3621C">
            <w:r>
              <w:t>The admin can edit the details of the student by clicking edit student button and by entering the roll no of the student.</w:t>
            </w:r>
          </w:p>
        </w:tc>
        <w:tc>
          <w:tcPr>
            <w:tcW w:w="421" w:type="dxa"/>
            <w:shd w:val="clear" w:color="auto" w:fill="EDF0F4" w:themeFill="accent3"/>
          </w:tcPr>
          <w:p w14:paraId="56040F3C" w14:textId="77777777" w:rsidR="00A47330" w:rsidRPr="003A798E" w:rsidRDefault="00A47330" w:rsidP="00D3621C"/>
        </w:tc>
      </w:tr>
      <w:tr w:rsidR="00A47330" w:rsidRPr="003A798E" w14:paraId="5AEE3105" w14:textId="77777777" w:rsidTr="00D3621C">
        <w:trPr>
          <w:trHeight w:val="8100"/>
        </w:trPr>
        <w:tc>
          <w:tcPr>
            <w:tcW w:w="284" w:type="dxa"/>
            <w:shd w:val="clear" w:color="auto" w:fill="EDF0F4" w:themeFill="accent3"/>
          </w:tcPr>
          <w:p w14:paraId="6A860946" w14:textId="425F5D95" w:rsidR="00A47330" w:rsidRPr="003A798E" w:rsidRDefault="00A47330" w:rsidP="00D3621C">
            <w:r w:rsidRPr="003A798E">
              <w:rPr>
                <w:noProof/>
                <w:lang w:eastAsia="en-AU"/>
              </w:rPr>
              <w:drawing>
                <wp:anchor distT="0" distB="0" distL="114300" distR="114300" simplePos="0" relativeHeight="251672576" behindDoc="0" locked="0" layoutInCell="1" allowOverlap="1" wp14:anchorId="4754D3D8" wp14:editId="2642AAA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569595</wp:posOffset>
                  </wp:positionV>
                  <wp:extent cx="6835140" cy="3589020"/>
                  <wp:effectExtent l="0" t="0" r="3810" b="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61" t="9428" r="10970" b="11279"/>
                          <a:stretch/>
                        </pic:blipFill>
                        <pic:spPr bwMode="auto">
                          <a:xfrm>
                            <a:off x="0" y="0"/>
                            <a:ext cx="6835140" cy="3589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49" w:type="dxa"/>
            <w:shd w:val="clear" w:color="auto" w:fill="EDF0F4" w:themeFill="accent3"/>
          </w:tcPr>
          <w:p w14:paraId="331EB3F2" w14:textId="4AE57017" w:rsidR="00A47330" w:rsidRPr="003A798E" w:rsidRDefault="00A47330" w:rsidP="00D3621C">
            <w:pPr>
              <w:pStyle w:val="Text"/>
            </w:pPr>
          </w:p>
        </w:tc>
        <w:tc>
          <w:tcPr>
            <w:tcW w:w="4912" w:type="dxa"/>
            <w:shd w:val="clear" w:color="auto" w:fill="EDF0F4" w:themeFill="accent3"/>
          </w:tcPr>
          <w:p w14:paraId="3BEA2BDF" w14:textId="5B17FD5A" w:rsidR="00A47330" w:rsidRPr="003A798E" w:rsidRDefault="00A47330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21A1E580" w14:textId="77777777" w:rsidR="00A47330" w:rsidRPr="003A798E" w:rsidRDefault="00A47330" w:rsidP="00D3621C"/>
        </w:tc>
      </w:tr>
    </w:tbl>
    <w:p w14:paraId="1068858C" w14:textId="77777777" w:rsidR="00A47330" w:rsidRDefault="00A47330" w:rsidP="00A47330">
      <w:pPr>
        <w:rPr>
          <w:noProof/>
          <w:lang w:eastAsia="en-AU"/>
        </w:rPr>
      </w:pPr>
    </w:p>
    <w:p w14:paraId="7EDB7EA1" w14:textId="0F90C91E" w:rsidR="00A47330" w:rsidRDefault="00A47330" w:rsidP="00A47330">
      <w:pPr>
        <w:rPr>
          <w:noProof/>
          <w:lang w:eastAsia="en-AU"/>
        </w:rPr>
      </w:pPr>
    </w:p>
    <w:p w14:paraId="4595E352" w14:textId="77777777" w:rsidR="00A47330" w:rsidRPr="003A798E" w:rsidRDefault="00A47330" w:rsidP="00A47330"/>
    <w:p w14:paraId="223E8BF2" w14:textId="04ADC90C" w:rsidR="00A47330" w:rsidRDefault="00221658" w:rsidP="00A47330">
      <w:r w:rsidRPr="003A798E">
        <w:rPr>
          <w:noProof/>
          <w:lang w:eastAsia="en-AU"/>
        </w:rPr>
        <w:drawing>
          <wp:anchor distT="0" distB="0" distL="114300" distR="114300" simplePos="0" relativeHeight="251674624" behindDoc="0" locked="0" layoutInCell="1" allowOverlap="1" wp14:anchorId="2D5BD1D0" wp14:editId="1A069120">
            <wp:simplePos x="0" y="0"/>
            <wp:positionH relativeFrom="margin">
              <wp:align>right</wp:align>
            </wp:positionH>
            <wp:positionV relativeFrom="paragraph">
              <wp:posOffset>4345718</wp:posOffset>
            </wp:positionV>
            <wp:extent cx="6835140" cy="3589020"/>
            <wp:effectExtent l="0" t="0" r="381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6" b="3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A47330" w:rsidRPr="003A798E" w14:paraId="5D537C76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633927B3" w14:textId="77777777" w:rsidR="00A47330" w:rsidRDefault="00A47330" w:rsidP="00D3621C">
            <w:pPr>
              <w:rPr>
                <w:noProof/>
                <w:lang w:eastAsia="en-AU"/>
              </w:rPr>
            </w:pPr>
          </w:p>
          <w:p w14:paraId="22B4EBE0" w14:textId="77777777" w:rsidR="00A47330" w:rsidRPr="003A798E" w:rsidRDefault="00A47330" w:rsidP="00D3621C"/>
        </w:tc>
        <w:tc>
          <w:tcPr>
            <w:tcW w:w="9961" w:type="dxa"/>
            <w:gridSpan w:val="2"/>
            <w:shd w:val="clear" w:color="auto" w:fill="EDF0F4" w:themeFill="accent3"/>
          </w:tcPr>
          <w:p w14:paraId="11C9AECB" w14:textId="0F109DAA" w:rsidR="00A47330" w:rsidRPr="001378A8" w:rsidRDefault="00A47330" w:rsidP="00D3621C">
            <w:pPr>
              <w:pStyle w:val="Heading4"/>
              <w:rPr>
                <w:b/>
                <w:bCs/>
                <w:color w:val="0D294E" w:themeColor="accent1" w:themeShade="BF"/>
                <w:sz w:val="96"/>
                <w:szCs w:val="96"/>
              </w:rPr>
            </w:pPr>
            <w:r>
              <w:rPr>
                <w:b/>
                <w:bCs/>
                <w:color w:val="0D294E" w:themeColor="accent1" w:themeShade="BF"/>
                <w:sz w:val="96"/>
                <w:szCs w:val="96"/>
              </w:rPr>
              <w:t>ADD</w:t>
            </w:r>
            <w:r w:rsidRPr="001378A8">
              <w:rPr>
                <w:b/>
                <w:bCs/>
                <w:color w:val="0D294E" w:themeColor="accent1" w:themeShade="BF"/>
                <w:sz w:val="96"/>
                <w:szCs w:val="96"/>
              </w:rPr>
              <w:t xml:space="preserve"> Student</w:t>
            </w:r>
          </w:p>
          <w:p w14:paraId="3E9E3C5C" w14:textId="77777777" w:rsidR="00A47330" w:rsidRDefault="00A47330" w:rsidP="00D3621C">
            <w:r>
              <w:t>The admin can add the details of the student by clicking add student button.</w:t>
            </w:r>
          </w:p>
          <w:p w14:paraId="014360FD" w14:textId="6ED86858" w:rsidR="00A47330" w:rsidRPr="005417D8" w:rsidRDefault="00A47330" w:rsidP="00D3621C">
            <w:r>
              <w:t xml:space="preserve">A popup </w:t>
            </w:r>
            <w:r w:rsidR="00221658">
              <w:t>a</w:t>
            </w:r>
            <w:r>
              <w:t>ppears after the record has been added</w:t>
            </w:r>
            <w:r w:rsidR="00221658">
              <w:t>.</w:t>
            </w:r>
          </w:p>
        </w:tc>
        <w:tc>
          <w:tcPr>
            <w:tcW w:w="421" w:type="dxa"/>
            <w:shd w:val="clear" w:color="auto" w:fill="EDF0F4" w:themeFill="accent3"/>
          </w:tcPr>
          <w:p w14:paraId="10EC8914" w14:textId="77777777" w:rsidR="00A47330" w:rsidRPr="003A798E" w:rsidRDefault="00A47330" w:rsidP="00D3621C"/>
        </w:tc>
      </w:tr>
      <w:tr w:rsidR="00A47330" w:rsidRPr="003A798E" w14:paraId="3CF9FA1F" w14:textId="77777777" w:rsidTr="00EE1F49">
        <w:trPr>
          <w:trHeight w:val="4466"/>
        </w:trPr>
        <w:tc>
          <w:tcPr>
            <w:tcW w:w="284" w:type="dxa"/>
            <w:shd w:val="clear" w:color="auto" w:fill="EDF0F4" w:themeFill="accent3"/>
          </w:tcPr>
          <w:p w14:paraId="66DAA90C" w14:textId="7AC8CEAD" w:rsidR="00A47330" w:rsidRPr="003A798E" w:rsidRDefault="00A47330" w:rsidP="00D3621C"/>
        </w:tc>
        <w:tc>
          <w:tcPr>
            <w:tcW w:w="5049" w:type="dxa"/>
            <w:shd w:val="clear" w:color="auto" w:fill="EDF0F4" w:themeFill="accent3"/>
          </w:tcPr>
          <w:p w14:paraId="6D942259" w14:textId="4DFCCD49" w:rsidR="00A47330" w:rsidRPr="003A798E" w:rsidRDefault="00EE1F49" w:rsidP="00D3621C">
            <w:pPr>
              <w:pStyle w:val="Text"/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765C4095" wp14:editId="0742B674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5715</wp:posOffset>
                  </wp:positionV>
                  <wp:extent cx="6856915" cy="5638800"/>
                  <wp:effectExtent l="0" t="0" r="1270" b="0"/>
                  <wp:wrapNone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6915" cy="563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12" w:type="dxa"/>
            <w:shd w:val="clear" w:color="auto" w:fill="EDF0F4" w:themeFill="accent3"/>
          </w:tcPr>
          <w:p w14:paraId="66F6AD3C" w14:textId="77777777" w:rsidR="00A47330" w:rsidRPr="003A798E" w:rsidRDefault="00A47330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2060CF35" w14:textId="77777777" w:rsidR="00A47330" w:rsidRPr="003A798E" w:rsidRDefault="00A47330" w:rsidP="00D3621C"/>
        </w:tc>
      </w:tr>
    </w:tbl>
    <w:p w14:paraId="5CFD573E" w14:textId="21ABC524" w:rsidR="00A47330" w:rsidRDefault="00A47330" w:rsidP="00A47330">
      <w:pPr>
        <w:rPr>
          <w:noProof/>
          <w:lang w:eastAsia="en-AU"/>
        </w:rPr>
      </w:pPr>
    </w:p>
    <w:p w14:paraId="7E08D982" w14:textId="77777777" w:rsidR="00A47330" w:rsidRDefault="00A47330" w:rsidP="00A47330">
      <w:pPr>
        <w:rPr>
          <w:noProof/>
          <w:lang w:eastAsia="en-AU"/>
        </w:rPr>
      </w:pPr>
    </w:p>
    <w:p w14:paraId="348D5753" w14:textId="77777777" w:rsidR="00A47330" w:rsidRPr="003A798E" w:rsidRDefault="00A47330" w:rsidP="00A47330"/>
    <w:p w14:paraId="57EE81B9" w14:textId="595AA62E" w:rsidR="00A47330" w:rsidRDefault="00A47330"/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A47330" w:rsidRPr="003A798E" w14:paraId="2BCBD9C8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45F6121D" w14:textId="77777777" w:rsidR="00A47330" w:rsidRDefault="00A47330" w:rsidP="00D3621C">
            <w:pPr>
              <w:rPr>
                <w:noProof/>
                <w:lang w:eastAsia="en-AU"/>
              </w:rPr>
            </w:pPr>
          </w:p>
          <w:p w14:paraId="0C21BB8E" w14:textId="77777777" w:rsidR="00A47330" w:rsidRPr="003A798E" w:rsidRDefault="00A47330" w:rsidP="00D3621C"/>
        </w:tc>
        <w:tc>
          <w:tcPr>
            <w:tcW w:w="9961" w:type="dxa"/>
            <w:gridSpan w:val="2"/>
            <w:shd w:val="clear" w:color="auto" w:fill="EDF0F4" w:themeFill="accent3"/>
          </w:tcPr>
          <w:p w14:paraId="0524E1F9" w14:textId="50AB0494" w:rsidR="00A47330" w:rsidRPr="001378A8" w:rsidRDefault="00A47330" w:rsidP="00D3621C">
            <w:pPr>
              <w:pStyle w:val="Heading4"/>
              <w:rPr>
                <w:b/>
                <w:bCs/>
                <w:color w:val="0D294E" w:themeColor="accent1" w:themeShade="BF"/>
                <w:sz w:val="96"/>
                <w:szCs w:val="96"/>
              </w:rPr>
            </w:pPr>
            <w:r>
              <w:rPr>
                <w:b/>
                <w:bCs/>
                <w:color w:val="0D294E" w:themeColor="accent1" w:themeShade="BF"/>
                <w:sz w:val="96"/>
                <w:szCs w:val="96"/>
              </w:rPr>
              <w:t>Delete</w:t>
            </w:r>
            <w:r w:rsidRPr="001378A8">
              <w:rPr>
                <w:b/>
                <w:bCs/>
                <w:color w:val="0D294E" w:themeColor="accent1" w:themeShade="BF"/>
                <w:sz w:val="96"/>
                <w:szCs w:val="96"/>
              </w:rPr>
              <w:t xml:space="preserve"> Student</w:t>
            </w:r>
          </w:p>
          <w:p w14:paraId="72FDC773" w14:textId="3D9CEE0C" w:rsidR="00A47330" w:rsidRDefault="00A47330" w:rsidP="00D3621C">
            <w:r>
              <w:t>The admin can remove the record of the student by clicking delete student button.</w:t>
            </w:r>
          </w:p>
          <w:p w14:paraId="0CD97740" w14:textId="60B76271" w:rsidR="00A47330" w:rsidRPr="005417D8" w:rsidRDefault="00A47330" w:rsidP="00D3621C">
            <w:r>
              <w:t>A popup appears before the record has been removed to ask the confirmation from the admin.</w:t>
            </w:r>
          </w:p>
        </w:tc>
        <w:tc>
          <w:tcPr>
            <w:tcW w:w="421" w:type="dxa"/>
            <w:shd w:val="clear" w:color="auto" w:fill="EDF0F4" w:themeFill="accent3"/>
          </w:tcPr>
          <w:p w14:paraId="0DC07818" w14:textId="77777777" w:rsidR="00A47330" w:rsidRPr="003A798E" w:rsidRDefault="00A47330" w:rsidP="00D3621C"/>
        </w:tc>
      </w:tr>
      <w:tr w:rsidR="00A47330" w:rsidRPr="003A798E" w14:paraId="21289B4D" w14:textId="77777777" w:rsidTr="00D3621C">
        <w:trPr>
          <w:trHeight w:val="8100"/>
        </w:trPr>
        <w:tc>
          <w:tcPr>
            <w:tcW w:w="284" w:type="dxa"/>
            <w:shd w:val="clear" w:color="auto" w:fill="EDF0F4" w:themeFill="accent3"/>
          </w:tcPr>
          <w:p w14:paraId="466E95D0" w14:textId="77777777" w:rsidR="00A47330" w:rsidRPr="003A798E" w:rsidRDefault="00A47330" w:rsidP="00D3621C">
            <w:r w:rsidRPr="003A798E">
              <w:rPr>
                <w:noProof/>
                <w:lang w:eastAsia="en-AU"/>
              </w:rPr>
              <w:drawing>
                <wp:anchor distT="0" distB="0" distL="114300" distR="114300" simplePos="0" relativeHeight="251676672" behindDoc="0" locked="0" layoutInCell="1" allowOverlap="1" wp14:anchorId="3D786B02" wp14:editId="5564EFB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569595</wp:posOffset>
                  </wp:positionV>
                  <wp:extent cx="6835140" cy="3589020"/>
                  <wp:effectExtent l="0" t="0" r="3810" b="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26" b="33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35140" cy="3589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49" w:type="dxa"/>
            <w:shd w:val="clear" w:color="auto" w:fill="EDF0F4" w:themeFill="accent3"/>
          </w:tcPr>
          <w:p w14:paraId="1B762355" w14:textId="77777777" w:rsidR="00A47330" w:rsidRPr="003A798E" w:rsidRDefault="00A47330" w:rsidP="00D3621C">
            <w:pPr>
              <w:pStyle w:val="Text"/>
            </w:pPr>
          </w:p>
        </w:tc>
        <w:tc>
          <w:tcPr>
            <w:tcW w:w="4912" w:type="dxa"/>
            <w:shd w:val="clear" w:color="auto" w:fill="EDF0F4" w:themeFill="accent3"/>
          </w:tcPr>
          <w:p w14:paraId="1E363465" w14:textId="77777777" w:rsidR="00A47330" w:rsidRPr="003A798E" w:rsidRDefault="00A47330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2084C93B" w14:textId="77777777" w:rsidR="00A47330" w:rsidRPr="003A798E" w:rsidRDefault="00A47330" w:rsidP="00D3621C"/>
        </w:tc>
      </w:tr>
    </w:tbl>
    <w:p w14:paraId="2DDA9BA9" w14:textId="77777777" w:rsidR="00A47330" w:rsidRDefault="00A47330" w:rsidP="00A47330">
      <w:pPr>
        <w:rPr>
          <w:noProof/>
          <w:lang w:eastAsia="en-AU"/>
        </w:rPr>
      </w:pPr>
    </w:p>
    <w:p w14:paraId="36926F32" w14:textId="77777777" w:rsidR="00A47330" w:rsidRDefault="00A47330" w:rsidP="00A47330">
      <w:pPr>
        <w:rPr>
          <w:noProof/>
          <w:lang w:eastAsia="en-AU"/>
        </w:rPr>
      </w:pPr>
    </w:p>
    <w:p w14:paraId="0446B198" w14:textId="77777777" w:rsidR="00A47330" w:rsidRDefault="00A47330">
      <w:r>
        <w:br w:type="page"/>
      </w:r>
    </w:p>
    <w:p w14:paraId="17B72886" w14:textId="628EE80C" w:rsidR="00A47330" w:rsidRDefault="00A47330"/>
    <w:p w14:paraId="7FCBD81C" w14:textId="71D027AA" w:rsidR="00A47330" w:rsidRDefault="00A47330"/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"/>
        <w:gridCol w:w="5313"/>
        <w:gridCol w:w="4912"/>
        <w:gridCol w:w="421"/>
      </w:tblGrid>
      <w:tr w:rsidR="00A47330" w:rsidRPr="003A798E" w14:paraId="01D9E962" w14:textId="77777777" w:rsidTr="00A47330">
        <w:trPr>
          <w:trHeight w:val="4599"/>
        </w:trPr>
        <w:tc>
          <w:tcPr>
            <w:tcW w:w="20" w:type="dxa"/>
            <w:shd w:val="clear" w:color="auto" w:fill="EDF0F4" w:themeFill="accent3"/>
          </w:tcPr>
          <w:p w14:paraId="4A2EA2E2" w14:textId="77777777" w:rsidR="00A47330" w:rsidRDefault="00A47330" w:rsidP="00D3621C">
            <w:pPr>
              <w:rPr>
                <w:noProof/>
                <w:lang w:eastAsia="en-AU"/>
              </w:rPr>
            </w:pPr>
          </w:p>
          <w:p w14:paraId="7A2B838D" w14:textId="77777777" w:rsidR="00A47330" w:rsidRPr="003A798E" w:rsidRDefault="00A47330" w:rsidP="00D3621C"/>
        </w:tc>
        <w:tc>
          <w:tcPr>
            <w:tcW w:w="10225" w:type="dxa"/>
            <w:gridSpan w:val="2"/>
            <w:shd w:val="clear" w:color="auto" w:fill="EDF0F4" w:themeFill="accent3"/>
          </w:tcPr>
          <w:p w14:paraId="7262B50D" w14:textId="0C0D3A4A" w:rsidR="00A47330" w:rsidRPr="001378A8" w:rsidRDefault="00A47330" w:rsidP="00D3621C">
            <w:pPr>
              <w:pStyle w:val="Heading4"/>
              <w:rPr>
                <w:b/>
                <w:bCs/>
                <w:color w:val="0D294E" w:themeColor="accent1" w:themeShade="BF"/>
                <w:sz w:val="96"/>
                <w:szCs w:val="96"/>
              </w:rPr>
            </w:pPr>
            <w:r w:rsidRPr="001378A8">
              <w:rPr>
                <w:b/>
                <w:bCs/>
                <w:color w:val="0D294E" w:themeColor="accent1" w:themeShade="BF"/>
                <w:sz w:val="96"/>
                <w:szCs w:val="96"/>
              </w:rPr>
              <w:t xml:space="preserve"> S</w:t>
            </w:r>
            <w:r>
              <w:rPr>
                <w:b/>
                <w:bCs/>
                <w:color w:val="0D294E" w:themeColor="accent1" w:themeShade="BF"/>
                <w:sz w:val="96"/>
                <w:szCs w:val="96"/>
              </w:rPr>
              <w:t>how Teachers</w:t>
            </w:r>
          </w:p>
          <w:p w14:paraId="5F77F631" w14:textId="4CD265B4" w:rsidR="00A47330" w:rsidRPr="005417D8" w:rsidRDefault="00A47330" w:rsidP="00D3621C">
            <w:r>
              <w:t xml:space="preserve">The details of the teachers can be fetched by clicking show teacher button. </w:t>
            </w:r>
          </w:p>
        </w:tc>
        <w:tc>
          <w:tcPr>
            <w:tcW w:w="421" w:type="dxa"/>
            <w:shd w:val="clear" w:color="auto" w:fill="EDF0F4" w:themeFill="accent3"/>
          </w:tcPr>
          <w:p w14:paraId="182C9842" w14:textId="77777777" w:rsidR="00A47330" w:rsidRPr="003A798E" w:rsidRDefault="00A47330" w:rsidP="00D3621C"/>
        </w:tc>
      </w:tr>
      <w:tr w:rsidR="00A47330" w:rsidRPr="003A798E" w14:paraId="15D99D76" w14:textId="77777777" w:rsidTr="00A47330">
        <w:trPr>
          <w:trHeight w:val="8100"/>
        </w:trPr>
        <w:tc>
          <w:tcPr>
            <w:tcW w:w="20" w:type="dxa"/>
            <w:shd w:val="clear" w:color="auto" w:fill="EDF0F4" w:themeFill="accent3"/>
          </w:tcPr>
          <w:p w14:paraId="1FDAFA11" w14:textId="77777777" w:rsidR="00A47330" w:rsidRPr="003A798E" w:rsidRDefault="00A47330" w:rsidP="00D3621C">
            <w:r w:rsidRPr="003A798E">
              <w:rPr>
                <w:noProof/>
                <w:lang w:eastAsia="en-AU"/>
              </w:rPr>
              <w:drawing>
                <wp:anchor distT="0" distB="0" distL="114300" distR="114300" simplePos="0" relativeHeight="251678720" behindDoc="0" locked="0" layoutInCell="1" allowOverlap="1" wp14:anchorId="76F728EE" wp14:editId="4A54397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569595</wp:posOffset>
                  </wp:positionV>
                  <wp:extent cx="6835140" cy="3589020"/>
                  <wp:effectExtent l="0" t="0" r="3810" b="0"/>
                  <wp:wrapNone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26" b="33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35140" cy="3589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13" w:type="dxa"/>
            <w:shd w:val="clear" w:color="auto" w:fill="EDF0F4" w:themeFill="accent3"/>
          </w:tcPr>
          <w:p w14:paraId="2EB83120" w14:textId="77777777" w:rsidR="00A47330" w:rsidRPr="003A798E" w:rsidRDefault="00A47330" w:rsidP="00D3621C">
            <w:pPr>
              <w:pStyle w:val="Text"/>
            </w:pPr>
          </w:p>
        </w:tc>
        <w:tc>
          <w:tcPr>
            <w:tcW w:w="4912" w:type="dxa"/>
            <w:shd w:val="clear" w:color="auto" w:fill="EDF0F4" w:themeFill="accent3"/>
          </w:tcPr>
          <w:p w14:paraId="6B416606" w14:textId="77777777" w:rsidR="00A47330" w:rsidRPr="003A798E" w:rsidRDefault="00A47330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46F3E65F" w14:textId="77777777" w:rsidR="00A47330" w:rsidRPr="003A798E" w:rsidRDefault="00A47330" w:rsidP="00D3621C"/>
        </w:tc>
      </w:tr>
    </w:tbl>
    <w:p w14:paraId="587A6E44" w14:textId="77777777" w:rsidR="00A47330" w:rsidRDefault="00A47330" w:rsidP="00A47330">
      <w:pPr>
        <w:rPr>
          <w:noProof/>
          <w:lang w:eastAsia="en-AU"/>
        </w:rPr>
      </w:pPr>
    </w:p>
    <w:p w14:paraId="4E964C3A" w14:textId="3A931930" w:rsidR="00A47330" w:rsidRDefault="00A47330" w:rsidP="00A47330"/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FB58E9" w:rsidRPr="003A798E" w14:paraId="12E2F9BC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608FD7B3" w14:textId="77777777" w:rsidR="00FB58E9" w:rsidRPr="003A798E" w:rsidRDefault="00FB58E9" w:rsidP="00D3621C"/>
        </w:tc>
        <w:tc>
          <w:tcPr>
            <w:tcW w:w="9961" w:type="dxa"/>
            <w:gridSpan w:val="2"/>
            <w:shd w:val="clear" w:color="auto" w:fill="EDF0F4" w:themeFill="accent3"/>
          </w:tcPr>
          <w:p w14:paraId="252C610D" w14:textId="77777777" w:rsidR="00221658" w:rsidRDefault="00221658" w:rsidP="00D3621C"/>
          <w:p w14:paraId="6F96C0A7" w14:textId="77777777" w:rsidR="00221658" w:rsidRDefault="00221658" w:rsidP="00D3621C"/>
          <w:p w14:paraId="7468F7B4" w14:textId="3293EA78" w:rsidR="00FB58E9" w:rsidRPr="00A221AC" w:rsidRDefault="00FB58E9" w:rsidP="00D3621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71EB6B2" wp14:editId="5053A61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B43900" w14:textId="401D8701" w:rsidR="00FB58E9" w:rsidRPr="00A221AC" w:rsidRDefault="00221658" w:rsidP="00FB58E9">
                                  <w:pPr>
                                    <w:jc w:val="center"/>
                                    <w:rPr>
                                      <w:color w:val="123869" w:themeColor="accent1"/>
                                      <w:sz w:val="72"/>
                                      <w:szCs w:val="7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123869" w:themeColor="accent1"/>
                                      <w:sz w:val="72"/>
                                      <w:szCs w:val="7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STUDENT</w:t>
                                  </w:r>
                                  <w:r w:rsidR="00FB58E9">
                                    <w:rPr>
                                      <w:color w:val="123869" w:themeColor="accent1"/>
                                      <w:sz w:val="72"/>
                                      <w:szCs w:val="7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MODULE: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1EB6B2" id="Text Box 26" o:spid="_x0000_s1030" type="#_x0000_t202" style="position:absolute;margin-left:0;margin-top:0;width:2in;height:2in;z-index:25168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" filled="f" stroked="f">
                      <v:textbox style="mso-fit-shape-to-text:t">
                        <w:txbxContent>
                          <w:p w14:paraId="21B43900" w14:textId="401D8701" w:rsidR="00FB58E9" w:rsidRPr="00A221AC" w:rsidRDefault="00221658" w:rsidP="00FB58E9">
                            <w:pPr>
                              <w:jc w:val="center"/>
                              <w:rPr>
                                <w:color w:val="123869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123869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STUDENT</w:t>
                            </w:r>
                            <w:r w:rsidR="00FB58E9">
                              <w:rPr>
                                <w:color w:val="123869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MODULE: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21" w:type="dxa"/>
            <w:shd w:val="clear" w:color="auto" w:fill="EDF0F4" w:themeFill="accent3"/>
          </w:tcPr>
          <w:p w14:paraId="79F3A3E1" w14:textId="77777777" w:rsidR="00FB58E9" w:rsidRPr="003A798E" w:rsidRDefault="00FB58E9" w:rsidP="00D3621C"/>
        </w:tc>
      </w:tr>
      <w:tr w:rsidR="00FB58E9" w:rsidRPr="003A798E" w14:paraId="2D48F33F" w14:textId="77777777" w:rsidTr="00D3621C">
        <w:trPr>
          <w:trHeight w:val="8100"/>
        </w:trPr>
        <w:tc>
          <w:tcPr>
            <w:tcW w:w="284" w:type="dxa"/>
            <w:shd w:val="clear" w:color="auto" w:fill="EDF0F4" w:themeFill="accent3"/>
          </w:tcPr>
          <w:p w14:paraId="289352AD" w14:textId="77777777" w:rsidR="00FB58E9" w:rsidRPr="003A798E" w:rsidRDefault="00FB58E9" w:rsidP="00D3621C"/>
        </w:tc>
        <w:tc>
          <w:tcPr>
            <w:tcW w:w="5049" w:type="dxa"/>
            <w:shd w:val="clear" w:color="auto" w:fill="EDF0F4" w:themeFill="accent3"/>
          </w:tcPr>
          <w:p w14:paraId="051EB566" w14:textId="379B2FA7" w:rsidR="00FB58E9" w:rsidRPr="00221658" w:rsidRDefault="00FB58E9" w:rsidP="00D3621C">
            <w:pPr>
              <w:pStyle w:val="Text"/>
              <w:rPr>
                <w:sz w:val="40"/>
                <w:szCs w:val="40"/>
              </w:rPr>
            </w:pPr>
            <w:r w:rsidRPr="00221658">
              <w:rPr>
                <w:sz w:val="40"/>
                <w:szCs w:val="40"/>
              </w:rPr>
              <w:t xml:space="preserve">1.After </w:t>
            </w:r>
            <w:r w:rsidR="00221658">
              <w:rPr>
                <w:sz w:val="40"/>
                <w:szCs w:val="40"/>
              </w:rPr>
              <w:t xml:space="preserve">logging </w:t>
            </w:r>
            <w:r w:rsidRPr="00221658">
              <w:rPr>
                <w:sz w:val="40"/>
                <w:szCs w:val="40"/>
              </w:rPr>
              <w:t>in</w:t>
            </w:r>
            <w:r w:rsidR="00221658">
              <w:rPr>
                <w:sz w:val="40"/>
                <w:szCs w:val="40"/>
              </w:rPr>
              <w:t xml:space="preserve"> to the student portal</w:t>
            </w:r>
            <w:r w:rsidRPr="00221658">
              <w:rPr>
                <w:sz w:val="40"/>
                <w:szCs w:val="40"/>
              </w:rPr>
              <w:t xml:space="preserve"> the </w:t>
            </w:r>
            <w:r w:rsidR="00221658">
              <w:rPr>
                <w:sz w:val="40"/>
                <w:szCs w:val="40"/>
              </w:rPr>
              <w:t>student</w:t>
            </w:r>
            <w:r w:rsidRPr="00221658">
              <w:rPr>
                <w:sz w:val="40"/>
                <w:szCs w:val="40"/>
              </w:rPr>
              <w:t xml:space="preserve"> is redirected to </w:t>
            </w:r>
            <w:r w:rsidR="00221658" w:rsidRPr="00221658">
              <w:rPr>
                <w:sz w:val="40"/>
                <w:szCs w:val="40"/>
              </w:rPr>
              <w:t>student</w:t>
            </w:r>
            <w:r w:rsidRPr="00221658">
              <w:rPr>
                <w:sz w:val="40"/>
                <w:szCs w:val="40"/>
              </w:rPr>
              <w:t xml:space="preserve"> dashboard.</w:t>
            </w:r>
          </w:p>
          <w:p w14:paraId="0621CDCB" w14:textId="38C9FA7C" w:rsidR="00FB58E9" w:rsidRPr="00221658" w:rsidRDefault="00FB58E9" w:rsidP="00D3621C">
            <w:pPr>
              <w:pStyle w:val="Text"/>
              <w:rPr>
                <w:sz w:val="40"/>
                <w:szCs w:val="40"/>
              </w:rPr>
            </w:pPr>
            <w:r w:rsidRPr="00221658">
              <w:rPr>
                <w:sz w:val="40"/>
                <w:szCs w:val="40"/>
              </w:rPr>
              <w:t xml:space="preserve">2.Search Student: With this button the </w:t>
            </w:r>
            <w:r w:rsidR="00221658">
              <w:rPr>
                <w:sz w:val="40"/>
                <w:szCs w:val="40"/>
              </w:rPr>
              <w:t>student</w:t>
            </w:r>
            <w:r w:rsidRPr="00221658">
              <w:rPr>
                <w:sz w:val="40"/>
                <w:szCs w:val="40"/>
              </w:rPr>
              <w:t xml:space="preserve"> can see the details</w:t>
            </w:r>
            <w:r w:rsidR="00221658">
              <w:rPr>
                <w:sz w:val="40"/>
                <w:szCs w:val="40"/>
              </w:rPr>
              <w:t>.</w:t>
            </w:r>
          </w:p>
          <w:p w14:paraId="59E0A003" w14:textId="7E6D2D8A" w:rsidR="00FB58E9" w:rsidRPr="00221658" w:rsidRDefault="00FB58E9" w:rsidP="00D3621C">
            <w:pPr>
              <w:pStyle w:val="Text"/>
              <w:rPr>
                <w:sz w:val="40"/>
                <w:szCs w:val="40"/>
              </w:rPr>
            </w:pPr>
            <w:r w:rsidRPr="00221658">
              <w:rPr>
                <w:sz w:val="40"/>
                <w:szCs w:val="40"/>
              </w:rPr>
              <w:t xml:space="preserve">3.Edit Student: With this button the </w:t>
            </w:r>
            <w:r w:rsidR="00221658">
              <w:rPr>
                <w:sz w:val="40"/>
                <w:szCs w:val="40"/>
              </w:rPr>
              <w:t>student</w:t>
            </w:r>
            <w:r w:rsidRPr="00221658">
              <w:rPr>
                <w:sz w:val="40"/>
                <w:szCs w:val="40"/>
              </w:rPr>
              <w:t xml:space="preserve"> can edit the details</w:t>
            </w:r>
            <w:r w:rsidR="00221658">
              <w:rPr>
                <w:sz w:val="40"/>
                <w:szCs w:val="40"/>
              </w:rPr>
              <w:t xml:space="preserve"> with limited fields.</w:t>
            </w:r>
          </w:p>
          <w:p w14:paraId="087851CE" w14:textId="7FF7A07F" w:rsidR="00FB58E9" w:rsidRPr="003A798E" w:rsidRDefault="00FB58E9" w:rsidP="00D3621C">
            <w:pPr>
              <w:pStyle w:val="Text"/>
            </w:pPr>
          </w:p>
        </w:tc>
        <w:tc>
          <w:tcPr>
            <w:tcW w:w="4912" w:type="dxa"/>
            <w:shd w:val="clear" w:color="auto" w:fill="EDF0F4" w:themeFill="accent3"/>
          </w:tcPr>
          <w:p w14:paraId="0AE7029D" w14:textId="77777777" w:rsidR="00FB58E9" w:rsidRDefault="00FB58E9" w:rsidP="00D3621C">
            <w:pPr>
              <w:jc w:val="right"/>
            </w:pPr>
          </w:p>
          <w:p w14:paraId="5B5BEC0B" w14:textId="77777777" w:rsidR="00FB58E9" w:rsidRDefault="00FB58E9" w:rsidP="00D3621C">
            <w:pPr>
              <w:jc w:val="right"/>
            </w:pPr>
          </w:p>
          <w:p w14:paraId="707B45DF" w14:textId="77777777" w:rsidR="00FB58E9" w:rsidRPr="003A798E" w:rsidRDefault="00FB58E9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44348116" w14:textId="77777777" w:rsidR="00FB58E9" w:rsidRPr="003A798E" w:rsidRDefault="00FB58E9" w:rsidP="00D3621C"/>
        </w:tc>
      </w:tr>
    </w:tbl>
    <w:p w14:paraId="62A891F3" w14:textId="77777777" w:rsidR="00FB58E9" w:rsidRPr="003A798E" w:rsidRDefault="00FB58E9" w:rsidP="00FB58E9"/>
    <w:p w14:paraId="77F3FDDA" w14:textId="77777777" w:rsidR="00FB58E9" w:rsidRPr="003A798E" w:rsidRDefault="00FB58E9" w:rsidP="00FB58E9"/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FB58E9" w:rsidRPr="003A798E" w14:paraId="2390A3E0" w14:textId="77777777" w:rsidTr="00D3621C">
        <w:trPr>
          <w:trHeight w:val="441"/>
        </w:trPr>
        <w:tc>
          <w:tcPr>
            <w:tcW w:w="284" w:type="dxa"/>
            <w:shd w:val="clear" w:color="auto" w:fill="EDF0F4" w:themeFill="accent3"/>
          </w:tcPr>
          <w:p w14:paraId="665E8795" w14:textId="77777777" w:rsidR="00FB58E9" w:rsidRPr="003A798E" w:rsidRDefault="00FB58E9" w:rsidP="00D3621C"/>
        </w:tc>
        <w:tc>
          <w:tcPr>
            <w:tcW w:w="5049" w:type="dxa"/>
            <w:shd w:val="clear" w:color="auto" w:fill="EDF0F4" w:themeFill="accent3"/>
          </w:tcPr>
          <w:p w14:paraId="538454D7" w14:textId="77777777" w:rsidR="00FB58E9" w:rsidRPr="003A798E" w:rsidRDefault="00FB58E9" w:rsidP="00D3621C"/>
        </w:tc>
        <w:tc>
          <w:tcPr>
            <w:tcW w:w="4912" w:type="dxa"/>
            <w:shd w:val="clear" w:color="auto" w:fill="EDF0F4" w:themeFill="accent3"/>
          </w:tcPr>
          <w:p w14:paraId="16B7A3A9" w14:textId="77777777" w:rsidR="00FB58E9" w:rsidRPr="003A798E" w:rsidRDefault="00FB58E9" w:rsidP="00D3621C"/>
        </w:tc>
        <w:tc>
          <w:tcPr>
            <w:tcW w:w="421" w:type="dxa"/>
            <w:shd w:val="clear" w:color="auto" w:fill="EDF0F4" w:themeFill="accent3"/>
          </w:tcPr>
          <w:p w14:paraId="1E0E3EEC" w14:textId="77777777" w:rsidR="00FB58E9" w:rsidRPr="003A798E" w:rsidRDefault="00FB58E9" w:rsidP="00D3621C"/>
        </w:tc>
      </w:tr>
      <w:tr w:rsidR="00FB58E9" w:rsidRPr="003A798E" w14:paraId="7E272706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7EEB8E6E" w14:textId="77777777" w:rsidR="00FB58E9" w:rsidRDefault="00FB58E9" w:rsidP="00D3621C">
            <w:pPr>
              <w:rPr>
                <w:noProof/>
                <w:lang w:eastAsia="en-AU"/>
              </w:rPr>
            </w:pPr>
          </w:p>
          <w:p w14:paraId="2DC40BCC" w14:textId="3E32AA67" w:rsidR="00FB58E9" w:rsidRPr="003A798E" w:rsidRDefault="00FB58E9" w:rsidP="00D3621C"/>
        </w:tc>
        <w:tc>
          <w:tcPr>
            <w:tcW w:w="9961" w:type="dxa"/>
            <w:gridSpan w:val="2"/>
            <w:shd w:val="clear" w:color="auto" w:fill="EDF0F4" w:themeFill="accent3"/>
          </w:tcPr>
          <w:p w14:paraId="55055212" w14:textId="6335D952" w:rsidR="00FB58E9" w:rsidRPr="005417D8" w:rsidRDefault="00FB58E9" w:rsidP="00D3621C">
            <w:pPr>
              <w:pStyle w:val="Heading3"/>
              <w:rPr>
                <w:rFonts w:asciiTheme="minorHAnsi" w:hAnsiTheme="minorHAnsi"/>
                <w:sz w:val="72"/>
                <w:szCs w:val="72"/>
              </w:rPr>
            </w:pPr>
            <w:r>
              <w:rPr>
                <w:rFonts w:asciiTheme="minorHAnsi" w:hAnsiTheme="minorHAnsi"/>
                <w:sz w:val="72"/>
                <w:szCs w:val="72"/>
              </w:rPr>
              <w:t>Student Dashboard</w:t>
            </w:r>
          </w:p>
          <w:p w14:paraId="482A68E3" w14:textId="67CE821F" w:rsidR="00FB58E9" w:rsidRPr="005417D8" w:rsidRDefault="000D6437" w:rsidP="00D3621C">
            <w:r>
              <w:t>The student after logging in to the student portal can see the details</w:t>
            </w:r>
            <w:r w:rsidR="00221658">
              <w:t xml:space="preserve"> and can also edit the details with limited fields to edit.</w:t>
            </w:r>
          </w:p>
        </w:tc>
        <w:tc>
          <w:tcPr>
            <w:tcW w:w="421" w:type="dxa"/>
            <w:shd w:val="clear" w:color="auto" w:fill="EDF0F4" w:themeFill="accent3"/>
          </w:tcPr>
          <w:p w14:paraId="1E0698F8" w14:textId="77777777" w:rsidR="00FB58E9" w:rsidRPr="003A798E" w:rsidRDefault="00FB58E9" w:rsidP="00D3621C"/>
        </w:tc>
      </w:tr>
      <w:tr w:rsidR="00FB58E9" w:rsidRPr="003A798E" w14:paraId="7EFD5AA5" w14:textId="77777777" w:rsidTr="00D3621C">
        <w:trPr>
          <w:trHeight w:val="8100"/>
        </w:trPr>
        <w:tc>
          <w:tcPr>
            <w:tcW w:w="284" w:type="dxa"/>
            <w:shd w:val="clear" w:color="auto" w:fill="EDF0F4" w:themeFill="accent3"/>
          </w:tcPr>
          <w:p w14:paraId="3F111594" w14:textId="77777777" w:rsidR="00FB58E9" w:rsidRPr="003A798E" w:rsidRDefault="00FB58E9" w:rsidP="00D3621C"/>
        </w:tc>
        <w:tc>
          <w:tcPr>
            <w:tcW w:w="5049" w:type="dxa"/>
            <w:shd w:val="clear" w:color="auto" w:fill="EDF0F4" w:themeFill="accent3"/>
          </w:tcPr>
          <w:p w14:paraId="0D75A71C" w14:textId="229F6E82" w:rsidR="00FB58E9" w:rsidRPr="003A798E" w:rsidRDefault="00FB58E9" w:rsidP="00D3621C">
            <w:pPr>
              <w:pStyle w:val="Text"/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595F4871" wp14:editId="2167FC4B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-635</wp:posOffset>
                  </wp:positionV>
                  <wp:extent cx="6446520" cy="5021580"/>
                  <wp:effectExtent l="0" t="0" r="0" b="7620"/>
                  <wp:wrapNone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6520" cy="502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12" w:type="dxa"/>
            <w:shd w:val="clear" w:color="auto" w:fill="EDF0F4" w:themeFill="accent3"/>
          </w:tcPr>
          <w:p w14:paraId="75989690" w14:textId="77777777" w:rsidR="00FB58E9" w:rsidRPr="003A798E" w:rsidRDefault="00FB58E9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79D517C2" w14:textId="77777777" w:rsidR="00FB58E9" w:rsidRPr="003A798E" w:rsidRDefault="00FB58E9" w:rsidP="00D3621C"/>
        </w:tc>
      </w:tr>
    </w:tbl>
    <w:p w14:paraId="588B5ECE" w14:textId="4D6A6189" w:rsidR="00FB58E9" w:rsidRDefault="00FB58E9" w:rsidP="00FB58E9">
      <w:pPr>
        <w:rPr>
          <w:noProof/>
          <w:lang w:eastAsia="en-AU"/>
        </w:rPr>
      </w:pPr>
    </w:p>
    <w:p w14:paraId="75C0F035" w14:textId="77777777" w:rsidR="00FB58E9" w:rsidRPr="003A798E" w:rsidRDefault="00FB58E9" w:rsidP="00FB58E9"/>
    <w:p w14:paraId="05CC0643" w14:textId="77777777" w:rsidR="00FB58E9" w:rsidRDefault="00FB58E9" w:rsidP="00FB58E9"/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FB58E9" w:rsidRPr="003A798E" w14:paraId="242CEF0D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7F18E61E" w14:textId="77777777" w:rsidR="00FB58E9" w:rsidRDefault="00FB58E9" w:rsidP="00D3621C">
            <w:pPr>
              <w:rPr>
                <w:noProof/>
                <w:lang w:eastAsia="en-AU"/>
              </w:rPr>
            </w:pPr>
          </w:p>
          <w:p w14:paraId="79410C6C" w14:textId="77777777" w:rsidR="00FB58E9" w:rsidRPr="003A798E" w:rsidRDefault="00FB58E9" w:rsidP="00D3621C"/>
        </w:tc>
        <w:tc>
          <w:tcPr>
            <w:tcW w:w="9961" w:type="dxa"/>
            <w:gridSpan w:val="2"/>
            <w:shd w:val="clear" w:color="auto" w:fill="EDF0F4" w:themeFill="accent3"/>
          </w:tcPr>
          <w:p w14:paraId="4F86916E" w14:textId="52BB9D1D" w:rsidR="00FB58E9" w:rsidRPr="001378A8" w:rsidRDefault="00FB58E9" w:rsidP="00D3621C">
            <w:pPr>
              <w:pStyle w:val="Heading4"/>
              <w:rPr>
                <w:b/>
                <w:bCs/>
                <w:color w:val="0D294E" w:themeColor="accent1" w:themeShade="BF"/>
                <w:sz w:val="96"/>
                <w:szCs w:val="96"/>
              </w:rPr>
            </w:pPr>
            <w:r w:rsidRPr="001378A8">
              <w:rPr>
                <w:b/>
                <w:bCs/>
                <w:color w:val="0D294E" w:themeColor="accent1" w:themeShade="BF"/>
                <w:sz w:val="96"/>
                <w:szCs w:val="96"/>
              </w:rPr>
              <w:t>S</w:t>
            </w:r>
            <w:r>
              <w:rPr>
                <w:b/>
                <w:bCs/>
                <w:color w:val="0D294E" w:themeColor="accent1" w:themeShade="BF"/>
                <w:sz w:val="96"/>
                <w:szCs w:val="96"/>
              </w:rPr>
              <w:t>how</w:t>
            </w:r>
            <w:r w:rsidRPr="001378A8">
              <w:rPr>
                <w:b/>
                <w:bCs/>
                <w:color w:val="0D294E" w:themeColor="accent1" w:themeShade="BF"/>
                <w:sz w:val="96"/>
                <w:szCs w:val="96"/>
              </w:rPr>
              <w:t xml:space="preserve"> Student</w:t>
            </w:r>
          </w:p>
          <w:p w14:paraId="78860F16" w14:textId="4D8AFAF9" w:rsidR="00FB58E9" w:rsidRPr="005417D8" w:rsidRDefault="00FB58E9" w:rsidP="00D3621C">
            <w:r>
              <w:t>The student can see the details by clicking show student button.</w:t>
            </w:r>
          </w:p>
        </w:tc>
        <w:tc>
          <w:tcPr>
            <w:tcW w:w="421" w:type="dxa"/>
            <w:shd w:val="clear" w:color="auto" w:fill="EDF0F4" w:themeFill="accent3"/>
          </w:tcPr>
          <w:p w14:paraId="49FDAEEF" w14:textId="77777777" w:rsidR="00FB58E9" w:rsidRPr="003A798E" w:rsidRDefault="00FB58E9" w:rsidP="00D3621C"/>
        </w:tc>
      </w:tr>
      <w:tr w:rsidR="00FB58E9" w:rsidRPr="003A798E" w14:paraId="68696250" w14:textId="77777777" w:rsidTr="00D3621C">
        <w:trPr>
          <w:trHeight w:val="8100"/>
        </w:trPr>
        <w:tc>
          <w:tcPr>
            <w:tcW w:w="284" w:type="dxa"/>
            <w:shd w:val="clear" w:color="auto" w:fill="EDF0F4" w:themeFill="accent3"/>
          </w:tcPr>
          <w:p w14:paraId="6ADB9299" w14:textId="77777777" w:rsidR="00FB58E9" w:rsidRPr="003A798E" w:rsidRDefault="00FB58E9" w:rsidP="00D3621C"/>
        </w:tc>
        <w:tc>
          <w:tcPr>
            <w:tcW w:w="5049" w:type="dxa"/>
            <w:shd w:val="clear" w:color="auto" w:fill="EDF0F4" w:themeFill="accent3"/>
          </w:tcPr>
          <w:p w14:paraId="0493DF5D" w14:textId="77777777" w:rsidR="00FB58E9" w:rsidRPr="003A798E" w:rsidRDefault="00FB58E9" w:rsidP="00D3621C">
            <w:pPr>
              <w:pStyle w:val="Text"/>
            </w:pPr>
          </w:p>
        </w:tc>
        <w:tc>
          <w:tcPr>
            <w:tcW w:w="4912" w:type="dxa"/>
            <w:shd w:val="clear" w:color="auto" w:fill="EDF0F4" w:themeFill="accent3"/>
          </w:tcPr>
          <w:p w14:paraId="37EC95ED" w14:textId="77777777" w:rsidR="00FB58E9" w:rsidRPr="003A798E" w:rsidRDefault="00FB58E9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0A408635" w14:textId="77777777" w:rsidR="00FB58E9" w:rsidRPr="003A798E" w:rsidRDefault="00FB58E9" w:rsidP="00D3621C"/>
        </w:tc>
      </w:tr>
    </w:tbl>
    <w:p w14:paraId="2DED86B5" w14:textId="77777777" w:rsidR="00FB58E9" w:rsidRDefault="00FB58E9" w:rsidP="00FB58E9">
      <w:pPr>
        <w:rPr>
          <w:noProof/>
          <w:lang w:eastAsia="en-AU"/>
        </w:rPr>
      </w:pPr>
      <w:r w:rsidRPr="003A798E">
        <w:rPr>
          <w:noProof/>
          <w:lang w:eastAsia="en-AU"/>
        </w:rPr>
        <w:drawing>
          <wp:anchor distT="0" distB="0" distL="114300" distR="114300" simplePos="0" relativeHeight="251682816" behindDoc="0" locked="0" layoutInCell="1" allowOverlap="1" wp14:anchorId="27E9CE61" wp14:editId="6FE4D0CC">
            <wp:simplePos x="0" y="0"/>
            <wp:positionH relativeFrom="column">
              <wp:posOffset>-45720</wp:posOffset>
            </wp:positionH>
            <wp:positionV relativeFrom="paragraph">
              <wp:posOffset>-5434965</wp:posOffset>
            </wp:positionV>
            <wp:extent cx="6812280" cy="4579620"/>
            <wp:effectExtent l="0" t="0" r="762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3" r="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457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599F6" w14:textId="77777777" w:rsidR="00FB58E9" w:rsidRPr="003A798E" w:rsidRDefault="00FB58E9" w:rsidP="00FB58E9"/>
    <w:p w14:paraId="4B001B6D" w14:textId="77777777" w:rsidR="00FB58E9" w:rsidRDefault="00FB58E9" w:rsidP="00FB58E9"/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FB58E9" w:rsidRPr="003A798E" w14:paraId="299349FB" w14:textId="77777777" w:rsidTr="00D3621C">
        <w:trPr>
          <w:trHeight w:val="441"/>
        </w:trPr>
        <w:tc>
          <w:tcPr>
            <w:tcW w:w="284" w:type="dxa"/>
            <w:shd w:val="clear" w:color="auto" w:fill="EDF0F4" w:themeFill="accent3"/>
          </w:tcPr>
          <w:p w14:paraId="5E29131E" w14:textId="77777777" w:rsidR="00FB58E9" w:rsidRPr="003A798E" w:rsidRDefault="00FB58E9" w:rsidP="00D3621C"/>
        </w:tc>
        <w:tc>
          <w:tcPr>
            <w:tcW w:w="5049" w:type="dxa"/>
            <w:shd w:val="clear" w:color="auto" w:fill="EDF0F4" w:themeFill="accent3"/>
          </w:tcPr>
          <w:p w14:paraId="68CF3CAA" w14:textId="77777777" w:rsidR="00FB58E9" w:rsidRPr="003A798E" w:rsidRDefault="00FB58E9" w:rsidP="00D3621C"/>
        </w:tc>
        <w:tc>
          <w:tcPr>
            <w:tcW w:w="4912" w:type="dxa"/>
            <w:shd w:val="clear" w:color="auto" w:fill="EDF0F4" w:themeFill="accent3"/>
          </w:tcPr>
          <w:p w14:paraId="71572CA2" w14:textId="77777777" w:rsidR="00FB58E9" w:rsidRPr="003A798E" w:rsidRDefault="00FB58E9" w:rsidP="00D3621C"/>
        </w:tc>
        <w:tc>
          <w:tcPr>
            <w:tcW w:w="421" w:type="dxa"/>
            <w:shd w:val="clear" w:color="auto" w:fill="EDF0F4" w:themeFill="accent3"/>
          </w:tcPr>
          <w:p w14:paraId="38582BC1" w14:textId="77777777" w:rsidR="00FB58E9" w:rsidRPr="003A798E" w:rsidRDefault="00FB58E9" w:rsidP="00D3621C"/>
        </w:tc>
      </w:tr>
      <w:tr w:rsidR="00FB58E9" w:rsidRPr="003A798E" w14:paraId="4AD3EC78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1289E4DF" w14:textId="77777777" w:rsidR="00FB58E9" w:rsidRDefault="00FB58E9" w:rsidP="00D3621C">
            <w:pPr>
              <w:rPr>
                <w:noProof/>
                <w:lang w:eastAsia="en-AU"/>
              </w:rPr>
            </w:pPr>
          </w:p>
          <w:p w14:paraId="4F1E0BD0" w14:textId="77777777" w:rsidR="00FB58E9" w:rsidRPr="003A798E" w:rsidRDefault="00FB58E9" w:rsidP="00D3621C"/>
        </w:tc>
        <w:tc>
          <w:tcPr>
            <w:tcW w:w="9961" w:type="dxa"/>
            <w:gridSpan w:val="2"/>
            <w:shd w:val="clear" w:color="auto" w:fill="EDF0F4" w:themeFill="accent3"/>
          </w:tcPr>
          <w:p w14:paraId="4EB80B5F" w14:textId="77777777" w:rsidR="00FB58E9" w:rsidRPr="001378A8" w:rsidRDefault="00FB58E9" w:rsidP="00D3621C">
            <w:pPr>
              <w:pStyle w:val="Heading4"/>
              <w:rPr>
                <w:b/>
                <w:bCs/>
                <w:color w:val="0D294E" w:themeColor="accent1" w:themeShade="BF"/>
                <w:sz w:val="96"/>
                <w:szCs w:val="96"/>
              </w:rPr>
            </w:pPr>
            <w:r>
              <w:rPr>
                <w:b/>
                <w:bCs/>
                <w:color w:val="0D294E" w:themeColor="accent1" w:themeShade="BF"/>
                <w:sz w:val="96"/>
                <w:szCs w:val="96"/>
              </w:rPr>
              <w:t>Edit</w:t>
            </w:r>
            <w:r w:rsidRPr="001378A8">
              <w:rPr>
                <w:b/>
                <w:bCs/>
                <w:color w:val="0D294E" w:themeColor="accent1" w:themeShade="BF"/>
                <w:sz w:val="96"/>
                <w:szCs w:val="96"/>
              </w:rPr>
              <w:t xml:space="preserve"> Student</w:t>
            </w:r>
          </w:p>
          <w:p w14:paraId="05990911" w14:textId="4CF71240" w:rsidR="00FB58E9" w:rsidRPr="005417D8" w:rsidRDefault="00FB58E9" w:rsidP="00D3621C">
            <w:r>
              <w:t>The student can edit the details of the student by clicking edit student button but with limited details can be edited.</w:t>
            </w:r>
          </w:p>
        </w:tc>
        <w:tc>
          <w:tcPr>
            <w:tcW w:w="421" w:type="dxa"/>
            <w:shd w:val="clear" w:color="auto" w:fill="EDF0F4" w:themeFill="accent3"/>
          </w:tcPr>
          <w:p w14:paraId="5AFD8493" w14:textId="77777777" w:rsidR="00FB58E9" w:rsidRPr="003A798E" w:rsidRDefault="00FB58E9" w:rsidP="00D3621C"/>
        </w:tc>
      </w:tr>
      <w:tr w:rsidR="00FB58E9" w:rsidRPr="003A798E" w14:paraId="0E0AEC7A" w14:textId="77777777" w:rsidTr="00D3621C">
        <w:trPr>
          <w:trHeight w:val="8100"/>
        </w:trPr>
        <w:tc>
          <w:tcPr>
            <w:tcW w:w="284" w:type="dxa"/>
            <w:shd w:val="clear" w:color="auto" w:fill="EDF0F4" w:themeFill="accent3"/>
          </w:tcPr>
          <w:p w14:paraId="3F23951B" w14:textId="77777777" w:rsidR="00FB58E9" w:rsidRPr="003A798E" w:rsidRDefault="00FB58E9" w:rsidP="00D3621C">
            <w:r w:rsidRPr="003A798E">
              <w:rPr>
                <w:noProof/>
                <w:lang w:eastAsia="en-AU"/>
              </w:rPr>
              <w:drawing>
                <wp:anchor distT="0" distB="0" distL="114300" distR="114300" simplePos="0" relativeHeight="251683840" behindDoc="0" locked="0" layoutInCell="1" allowOverlap="1" wp14:anchorId="28AE5957" wp14:editId="0B55B24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569595</wp:posOffset>
                  </wp:positionV>
                  <wp:extent cx="6835140" cy="3589020"/>
                  <wp:effectExtent l="0" t="0" r="3810" b="0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26" b="33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35140" cy="3589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49" w:type="dxa"/>
            <w:shd w:val="clear" w:color="auto" w:fill="EDF0F4" w:themeFill="accent3"/>
          </w:tcPr>
          <w:p w14:paraId="531BFAA9" w14:textId="77777777" w:rsidR="00FB58E9" w:rsidRPr="003A798E" w:rsidRDefault="00FB58E9" w:rsidP="00D3621C">
            <w:pPr>
              <w:pStyle w:val="Text"/>
            </w:pPr>
          </w:p>
        </w:tc>
        <w:tc>
          <w:tcPr>
            <w:tcW w:w="4912" w:type="dxa"/>
            <w:shd w:val="clear" w:color="auto" w:fill="EDF0F4" w:themeFill="accent3"/>
          </w:tcPr>
          <w:p w14:paraId="736BF4AA" w14:textId="77777777" w:rsidR="00FB58E9" w:rsidRPr="003A798E" w:rsidRDefault="00FB58E9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0F9624B5" w14:textId="77777777" w:rsidR="00FB58E9" w:rsidRPr="003A798E" w:rsidRDefault="00FB58E9" w:rsidP="00D3621C"/>
        </w:tc>
      </w:tr>
    </w:tbl>
    <w:p w14:paraId="541ECB0D" w14:textId="77777777" w:rsidR="00FB58E9" w:rsidRDefault="00FB58E9" w:rsidP="00FB58E9">
      <w:pPr>
        <w:rPr>
          <w:noProof/>
          <w:lang w:eastAsia="en-AU"/>
        </w:rPr>
      </w:pPr>
    </w:p>
    <w:p w14:paraId="3C609D8C" w14:textId="77777777" w:rsidR="00FB58E9" w:rsidRDefault="00FB58E9" w:rsidP="00FB58E9">
      <w:pPr>
        <w:rPr>
          <w:noProof/>
          <w:lang w:eastAsia="en-AU"/>
        </w:rPr>
      </w:pPr>
    </w:p>
    <w:p w14:paraId="6188C5F2" w14:textId="77777777" w:rsidR="00FB58E9" w:rsidRPr="003A798E" w:rsidRDefault="00FB58E9" w:rsidP="00FB58E9"/>
    <w:p w14:paraId="1F691277" w14:textId="364B3F65" w:rsidR="00A47330" w:rsidRDefault="00A47330"/>
    <w:tbl>
      <w:tblPr>
        <w:tblW w:w="10666" w:type="dxa"/>
        <w:shd w:val="clear" w:color="auto" w:fill="EDF0F4" w:themeFill="accent3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4"/>
        <w:gridCol w:w="5049"/>
        <w:gridCol w:w="4912"/>
        <w:gridCol w:w="421"/>
      </w:tblGrid>
      <w:tr w:rsidR="00FB58E9" w:rsidRPr="003A798E" w14:paraId="6FC9C90E" w14:textId="77777777" w:rsidTr="00D3621C">
        <w:trPr>
          <w:trHeight w:val="4599"/>
        </w:trPr>
        <w:tc>
          <w:tcPr>
            <w:tcW w:w="284" w:type="dxa"/>
            <w:shd w:val="clear" w:color="auto" w:fill="EDF0F4" w:themeFill="accent3"/>
          </w:tcPr>
          <w:p w14:paraId="728AB5C9" w14:textId="77777777" w:rsidR="00FB58E9" w:rsidRDefault="00FB58E9" w:rsidP="00D3621C">
            <w:pPr>
              <w:rPr>
                <w:noProof/>
                <w:lang w:eastAsia="en-AU"/>
              </w:rPr>
            </w:pPr>
          </w:p>
          <w:p w14:paraId="4E6CDEB9" w14:textId="77777777" w:rsidR="00FB58E9" w:rsidRPr="003A798E" w:rsidRDefault="00FB58E9" w:rsidP="00D3621C"/>
        </w:tc>
        <w:tc>
          <w:tcPr>
            <w:tcW w:w="9961" w:type="dxa"/>
            <w:gridSpan w:val="2"/>
            <w:shd w:val="clear" w:color="auto" w:fill="EDF0F4" w:themeFill="accent3"/>
          </w:tcPr>
          <w:p w14:paraId="41A93F0A" w14:textId="0508DCE5" w:rsidR="00FB58E9" w:rsidRPr="001378A8" w:rsidRDefault="00FB58E9" w:rsidP="00D3621C">
            <w:pPr>
              <w:pStyle w:val="Heading4"/>
              <w:rPr>
                <w:b/>
                <w:bCs/>
                <w:color w:val="0D294E" w:themeColor="accent1" w:themeShade="BF"/>
                <w:sz w:val="96"/>
                <w:szCs w:val="96"/>
              </w:rPr>
            </w:pPr>
            <w:r>
              <w:rPr>
                <w:b/>
                <w:bCs/>
                <w:color w:val="0D294E" w:themeColor="accent1" w:themeShade="BF"/>
                <w:sz w:val="96"/>
                <w:szCs w:val="96"/>
              </w:rPr>
              <w:t>Logout And Navbar</w:t>
            </w:r>
          </w:p>
          <w:p w14:paraId="6493E522" w14:textId="77777777" w:rsidR="00FB58E9" w:rsidRDefault="00FB58E9" w:rsidP="00D3621C">
            <w:r>
              <w:t>Both student and admin can end the session by clicking the logout button from the navbar.</w:t>
            </w:r>
          </w:p>
          <w:p w14:paraId="14E448B0" w14:textId="1ACC93D3" w:rsidR="00FB58E9" w:rsidRPr="005417D8" w:rsidRDefault="00FB58E9" w:rsidP="00D3621C">
            <w:r w:rsidRPr="003A798E">
              <w:rPr>
                <w:noProof/>
                <w:lang w:eastAsia="en-AU"/>
              </w:rPr>
              <w:drawing>
                <wp:anchor distT="0" distB="0" distL="114300" distR="114300" simplePos="0" relativeHeight="251685888" behindDoc="0" locked="0" layoutInCell="1" allowOverlap="1" wp14:anchorId="4DB8995E" wp14:editId="624ED032">
                  <wp:simplePos x="0" y="0"/>
                  <wp:positionH relativeFrom="column">
                    <wp:posOffset>-180340</wp:posOffset>
                  </wp:positionH>
                  <wp:positionV relativeFrom="paragraph">
                    <wp:posOffset>460375</wp:posOffset>
                  </wp:positionV>
                  <wp:extent cx="6781800" cy="693420"/>
                  <wp:effectExtent l="0" t="0" r="0" b="0"/>
                  <wp:wrapNone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3" t="7686" r="-2898" b="81017"/>
                          <a:stretch/>
                        </pic:blipFill>
                        <pic:spPr bwMode="auto">
                          <a:xfrm>
                            <a:off x="0" y="0"/>
                            <a:ext cx="6781800" cy="69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The navbar contains the info of the name and email of the user.</w:t>
            </w:r>
          </w:p>
        </w:tc>
        <w:tc>
          <w:tcPr>
            <w:tcW w:w="421" w:type="dxa"/>
            <w:shd w:val="clear" w:color="auto" w:fill="EDF0F4" w:themeFill="accent3"/>
          </w:tcPr>
          <w:p w14:paraId="14C54A8D" w14:textId="77777777" w:rsidR="00FB58E9" w:rsidRPr="003A798E" w:rsidRDefault="00FB58E9" w:rsidP="00D3621C"/>
        </w:tc>
      </w:tr>
      <w:tr w:rsidR="00FB58E9" w:rsidRPr="003A798E" w14:paraId="6B19E4FF" w14:textId="77777777" w:rsidTr="00D81CA4">
        <w:trPr>
          <w:trHeight w:val="7643"/>
        </w:trPr>
        <w:tc>
          <w:tcPr>
            <w:tcW w:w="284" w:type="dxa"/>
            <w:shd w:val="clear" w:color="auto" w:fill="EDF0F4" w:themeFill="accent3"/>
          </w:tcPr>
          <w:p w14:paraId="2B330304" w14:textId="7DCF1579" w:rsidR="00FB58E9" w:rsidRPr="003A798E" w:rsidRDefault="00FB58E9" w:rsidP="00D3621C"/>
        </w:tc>
        <w:tc>
          <w:tcPr>
            <w:tcW w:w="5049" w:type="dxa"/>
            <w:shd w:val="clear" w:color="auto" w:fill="EDF0F4" w:themeFill="accent3"/>
          </w:tcPr>
          <w:p w14:paraId="5F077DB4" w14:textId="77777777" w:rsidR="00FB58E9" w:rsidRPr="003A798E" w:rsidRDefault="00FB58E9" w:rsidP="00D3621C">
            <w:pPr>
              <w:pStyle w:val="Text"/>
            </w:pPr>
          </w:p>
        </w:tc>
        <w:tc>
          <w:tcPr>
            <w:tcW w:w="4912" w:type="dxa"/>
            <w:shd w:val="clear" w:color="auto" w:fill="EDF0F4" w:themeFill="accent3"/>
          </w:tcPr>
          <w:p w14:paraId="3D6E46A5" w14:textId="24F65FF9" w:rsidR="00FB58E9" w:rsidRPr="003A798E" w:rsidRDefault="00FB58E9" w:rsidP="00D3621C">
            <w:pPr>
              <w:jc w:val="right"/>
            </w:pPr>
          </w:p>
        </w:tc>
        <w:tc>
          <w:tcPr>
            <w:tcW w:w="421" w:type="dxa"/>
            <w:shd w:val="clear" w:color="auto" w:fill="EDF0F4" w:themeFill="accent3"/>
          </w:tcPr>
          <w:p w14:paraId="4A990321" w14:textId="77777777" w:rsidR="00FB58E9" w:rsidRPr="003A798E" w:rsidRDefault="00FB58E9" w:rsidP="00D3621C"/>
        </w:tc>
      </w:tr>
    </w:tbl>
    <w:p w14:paraId="5577734B" w14:textId="5520EBEE" w:rsidR="00D81CA4" w:rsidRDefault="00D81CA4"/>
    <w:p w14:paraId="6B07E399" w14:textId="77777777" w:rsidR="00D81CA4" w:rsidRDefault="00D81CA4">
      <w:r>
        <w:br w:type="page"/>
      </w:r>
    </w:p>
    <w:p w14:paraId="1E4195EA" w14:textId="77777777" w:rsidR="00FB58E9" w:rsidRDefault="00FB58E9"/>
    <w:tbl>
      <w:tblPr>
        <w:tblW w:w="10773" w:type="dxa"/>
        <w:shd w:val="clear" w:color="auto" w:fill="ECFBFB" w:themeFill="accent4"/>
        <w:tblLayout w:type="fixed"/>
        <w:tblLook w:val="0600" w:firstRow="0" w:lastRow="0" w:firstColumn="0" w:lastColumn="0" w:noHBand="1" w:noVBand="1"/>
      </w:tblPr>
      <w:tblGrid>
        <w:gridCol w:w="426"/>
        <w:gridCol w:w="4961"/>
        <w:gridCol w:w="4961"/>
        <w:gridCol w:w="425"/>
      </w:tblGrid>
      <w:tr w:rsidR="00FB58E9" w:rsidRPr="003A798E" w14:paraId="1E585186" w14:textId="77777777" w:rsidTr="00D3621C">
        <w:trPr>
          <w:trHeight w:val="547"/>
        </w:trPr>
        <w:tc>
          <w:tcPr>
            <w:tcW w:w="426" w:type="dxa"/>
            <w:shd w:val="clear" w:color="auto" w:fill="ECFBFB" w:themeFill="accent4"/>
          </w:tcPr>
          <w:p w14:paraId="713BF376" w14:textId="104F802C" w:rsidR="00FB58E9" w:rsidRPr="003A798E" w:rsidRDefault="000D6437" w:rsidP="00D3621C">
            <w:r w:rsidRPr="003A798E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7936" behindDoc="1" locked="0" layoutInCell="1" allowOverlap="1" wp14:anchorId="6985C7B3" wp14:editId="7C405CEA">
                      <wp:simplePos x="0" y="0"/>
                      <wp:positionH relativeFrom="column">
                        <wp:posOffset>-2292985</wp:posOffset>
                      </wp:positionH>
                      <wp:positionV relativeFrom="paragraph">
                        <wp:posOffset>-4417060</wp:posOffset>
                      </wp:positionV>
                      <wp:extent cx="7771130" cy="9039860"/>
                      <wp:effectExtent l="0" t="0" r="1270" b="8890"/>
                      <wp:wrapNone/>
                      <wp:docPr id="32" name="Shape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71130" cy="903986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0" y="14678"/>
                                    </a:moveTo>
                                    <a:lnTo>
                                      <a:pt x="0" y="21600"/>
                                    </a:lnTo>
                                    <a:lnTo>
                                      <a:pt x="21600" y="3032"/>
                                    </a:lnTo>
                                    <a:lnTo>
                                      <a:pt x="21600" y="0"/>
                                    </a:lnTo>
                                    <a:lnTo>
                                      <a:pt x="1707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12F46D" id="Shape" o:spid="_x0000_s1026" alt="&quot;&quot;" style="position:absolute;margin-left:-180.55pt;margin-top:-347.8pt;width:611.9pt;height:711.8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" path="m,14678r,6922l21600,3032,21600,,17075,,,14678xe" fillcolor="#123869 [3204]" stroked="f" strokeweight="1pt">
                      <v:stroke miterlimit="4" joinstyle="miter"/>
                      <v:path arrowok="t" o:extrusionok="f" o:connecttype="custom" o:connectlocs="3885565,4519930;3885565,4519930;3885565,4519930;3885565,4519930" o:connectangles="0,90,180,270"/>
                    </v:shape>
                  </w:pict>
                </mc:Fallback>
              </mc:AlternateContent>
            </w:r>
          </w:p>
        </w:tc>
        <w:tc>
          <w:tcPr>
            <w:tcW w:w="4961" w:type="dxa"/>
            <w:shd w:val="clear" w:color="auto" w:fill="ECFBFB" w:themeFill="accent4"/>
          </w:tcPr>
          <w:p w14:paraId="23F7D7A7" w14:textId="77777777" w:rsidR="00FB58E9" w:rsidRPr="003A798E" w:rsidRDefault="00FB58E9" w:rsidP="00D3621C"/>
        </w:tc>
        <w:tc>
          <w:tcPr>
            <w:tcW w:w="4961" w:type="dxa"/>
            <w:shd w:val="clear" w:color="auto" w:fill="ECFBFB" w:themeFill="accent4"/>
          </w:tcPr>
          <w:p w14:paraId="7618D6CA" w14:textId="77777777" w:rsidR="00FB58E9" w:rsidRPr="003A798E" w:rsidRDefault="00FB58E9" w:rsidP="00D3621C"/>
        </w:tc>
        <w:tc>
          <w:tcPr>
            <w:tcW w:w="425" w:type="dxa"/>
            <w:shd w:val="clear" w:color="auto" w:fill="ECFBFB" w:themeFill="accent4"/>
          </w:tcPr>
          <w:p w14:paraId="31F4FB45" w14:textId="77777777" w:rsidR="00FB58E9" w:rsidRPr="003A798E" w:rsidRDefault="00FB58E9" w:rsidP="00D3621C"/>
        </w:tc>
      </w:tr>
      <w:tr w:rsidR="00FB58E9" w:rsidRPr="003A798E" w14:paraId="76161122" w14:textId="77777777" w:rsidTr="00D3621C">
        <w:trPr>
          <w:trHeight w:val="9513"/>
        </w:trPr>
        <w:tc>
          <w:tcPr>
            <w:tcW w:w="426" w:type="dxa"/>
            <w:shd w:val="clear" w:color="auto" w:fill="ECFBFB" w:themeFill="accent4"/>
          </w:tcPr>
          <w:p w14:paraId="3D3C31C9" w14:textId="6AD4D597" w:rsidR="00FB58E9" w:rsidRPr="003A798E" w:rsidRDefault="00FB58E9" w:rsidP="00D3621C"/>
        </w:tc>
        <w:tc>
          <w:tcPr>
            <w:tcW w:w="4961" w:type="dxa"/>
            <w:tcBorders>
              <w:bottom w:val="single" w:sz="18" w:space="0" w:color="00C1C7" w:themeColor="accent2"/>
            </w:tcBorders>
            <w:shd w:val="clear" w:color="auto" w:fill="ECFBFB" w:themeFill="accent4"/>
          </w:tcPr>
          <w:p w14:paraId="494EB706" w14:textId="1A57995E" w:rsidR="00FB58E9" w:rsidRDefault="00FB58E9" w:rsidP="00D3621C">
            <w:pPr>
              <w:pStyle w:val="Heading5"/>
            </w:pPr>
            <w:r>
              <w:t>R</w:t>
            </w:r>
          </w:p>
          <w:p w14:paraId="6BD03433" w14:textId="1E21D5CB" w:rsidR="00FB58E9" w:rsidRDefault="00FB58E9" w:rsidP="00D3621C">
            <w:pPr>
              <w:pStyle w:val="Heading5"/>
            </w:pPr>
            <w:r>
              <w:t>E</w:t>
            </w:r>
          </w:p>
          <w:p w14:paraId="2D6F6C42" w14:textId="198BE53A" w:rsidR="00FB58E9" w:rsidRDefault="00FB58E9" w:rsidP="00D3621C">
            <w:pPr>
              <w:pStyle w:val="Heading5"/>
            </w:pPr>
            <w:r>
              <w:t>F</w:t>
            </w:r>
          </w:p>
          <w:p w14:paraId="2698F0D3" w14:textId="5C510136" w:rsidR="00FB58E9" w:rsidRDefault="00FB58E9" w:rsidP="00D3621C">
            <w:pPr>
              <w:pStyle w:val="Heading5"/>
            </w:pPr>
            <w:r>
              <w:t>R</w:t>
            </w:r>
          </w:p>
          <w:p w14:paraId="545BA81E" w14:textId="369263EC" w:rsidR="00FB58E9" w:rsidRDefault="00FB58E9" w:rsidP="00D3621C">
            <w:pPr>
              <w:pStyle w:val="Heading5"/>
            </w:pPr>
            <w:r>
              <w:t xml:space="preserve">E </w:t>
            </w:r>
          </w:p>
          <w:p w14:paraId="5B4D5C17" w14:textId="5A430A5C" w:rsidR="00FB58E9" w:rsidRDefault="009B1A01" w:rsidP="00D3621C">
            <w:pPr>
              <w:pStyle w:val="Heading5"/>
            </w:pPr>
            <w:r>
              <w:t>N</w:t>
            </w:r>
          </w:p>
          <w:p w14:paraId="41D2CC5A" w14:textId="4153FD4D" w:rsidR="00FB58E9" w:rsidRDefault="009B1A01" w:rsidP="00D3621C">
            <w:pPr>
              <w:pStyle w:val="Heading5"/>
            </w:pPr>
            <w:r>
              <w:t>C</w:t>
            </w:r>
          </w:p>
          <w:p w14:paraId="4EF6650C" w14:textId="18B7D257" w:rsidR="00FB58E9" w:rsidRDefault="009B1A01" w:rsidP="00D3621C">
            <w:pPr>
              <w:pStyle w:val="Heading5"/>
            </w:pPr>
            <w:r>
              <w:t>E</w:t>
            </w:r>
          </w:p>
          <w:p w14:paraId="5D8F5AB8" w14:textId="5F0D0189" w:rsidR="00FB58E9" w:rsidRDefault="009B1A01" w:rsidP="00D3621C">
            <w:pPr>
              <w:pStyle w:val="Heading5"/>
            </w:pPr>
            <w:r>
              <w:t>S</w:t>
            </w:r>
          </w:p>
          <w:p w14:paraId="5F982B1F" w14:textId="40806537" w:rsidR="00FB58E9" w:rsidRPr="007D69A0" w:rsidRDefault="00FB58E9" w:rsidP="00D3621C">
            <w:pPr>
              <w:pStyle w:val="Heading5"/>
            </w:pPr>
          </w:p>
        </w:tc>
        <w:tc>
          <w:tcPr>
            <w:tcW w:w="4961" w:type="dxa"/>
            <w:tcBorders>
              <w:bottom w:val="single" w:sz="18" w:space="0" w:color="00C1C7" w:themeColor="accent2"/>
            </w:tcBorders>
            <w:shd w:val="clear" w:color="auto" w:fill="ECFBFB" w:themeFill="accent4"/>
          </w:tcPr>
          <w:p w14:paraId="6947E56D" w14:textId="3F130AF1" w:rsidR="00FB58E9" w:rsidRDefault="009B1A01" w:rsidP="00D3621C">
            <w:pPr>
              <w:pStyle w:val="Text"/>
              <w:rPr>
                <w:b/>
                <w:bCs/>
                <w:color w:val="091C34" w:themeColor="accent1" w:themeShade="80"/>
                <w:sz w:val="36"/>
                <w:szCs w:val="36"/>
              </w:rPr>
            </w:pPr>
            <w:r>
              <w:rPr>
                <w:b/>
                <w:bCs/>
                <w:color w:val="091C34" w:themeColor="accent1" w:themeShade="80"/>
                <w:sz w:val="36"/>
                <w:szCs w:val="36"/>
              </w:rPr>
              <w:t>1.Code with Harry Web Development Course</w:t>
            </w:r>
          </w:p>
          <w:p w14:paraId="58978FF3" w14:textId="77777777" w:rsidR="009B1A01" w:rsidRDefault="009B1A01" w:rsidP="00D3621C">
            <w:pPr>
              <w:pStyle w:val="Text"/>
              <w:rPr>
                <w:b/>
                <w:bCs/>
                <w:color w:val="091C34" w:themeColor="accent1" w:themeShade="80"/>
                <w:sz w:val="36"/>
                <w:szCs w:val="36"/>
              </w:rPr>
            </w:pPr>
          </w:p>
          <w:p w14:paraId="6EDB7516" w14:textId="497A334B" w:rsidR="009B1A01" w:rsidRDefault="009B1A01" w:rsidP="00D3621C">
            <w:pPr>
              <w:pStyle w:val="Text"/>
              <w:rPr>
                <w:b/>
                <w:bCs/>
                <w:color w:val="091C34" w:themeColor="accent1" w:themeShade="80"/>
                <w:sz w:val="36"/>
                <w:szCs w:val="36"/>
              </w:rPr>
            </w:pPr>
            <w:r>
              <w:rPr>
                <w:b/>
                <w:bCs/>
                <w:color w:val="091C34" w:themeColor="accent1" w:themeShade="80"/>
                <w:sz w:val="36"/>
                <w:szCs w:val="36"/>
              </w:rPr>
              <w:t>2.Code with Harry php Back End Development Course</w:t>
            </w:r>
          </w:p>
          <w:p w14:paraId="700EB22A" w14:textId="77777777" w:rsidR="009B1A01" w:rsidRDefault="009B1A01" w:rsidP="00D3621C">
            <w:pPr>
              <w:pStyle w:val="Text"/>
              <w:rPr>
                <w:b/>
                <w:bCs/>
                <w:color w:val="091C34" w:themeColor="accent1" w:themeShade="80"/>
                <w:sz w:val="36"/>
                <w:szCs w:val="36"/>
              </w:rPr>
            </w:pPr>
          </w:p>
          <w:p w14:paraId="5D9A7A9D" w14:textId="7ED5E100" w:rsidR="009B1A01" w:rsidRDefault="009B1A01" w:rsidP="00D3621C">
            <w:pPr>
              <w:pStyle w:val="Text"/>
              <w:rPr>
                <w:b/>
                <w:bCs/>
                <w:color w:val="091C34" w:themeColor="accent1" w:themeShade="80"/>
                <w:sz w:val="36"/>
                <w:szCs w:val="36"/>
              </w:rPr>
            </w:pPr>
            <w:r>
              <w:rPr>
                <w:b/>
                <w:bCs/>
                <w:color w:val="091C34" w:themeColor="accent1" w:themeShade="80"/>
                <w:sz w:val="36"/>
                <w:szCs w:val="36"/>
              </w:rPr>
              <w:t>3.</w:t>
            </w:r>
            <w:r w:rsidRPr="009B1A01">
              <w:rPr>
                <w:b/>
                <w:bCs/>
                <w:color w:val="091C34" w:themeColor="accent1" w:themeShade="80"/>
                <w:sz w:val="36"/>
                <w:szCs w:val="36"/>
              </w:rPr>
              <w:t>https://www.php.net/manual/en/extensions.php</w:t>
            </w:r>
          </w:p>
          <w:p w14:paraId="6E25C4FE" w14:textId="77777777" w:rsidR="009B1A01" w:rsidRDefault="009B1A01" w:rsidP="00D3621C">
            <w:pPr>
              <w:pStyle w:val="Text"/>
              <w:rPr>
                <w:b/>
                <w:bCs/>
                <w:color w:val="091C34" w:themeColor="accent1" w:themeShade="80"/>
                <w:sz w:val="36"/>
                <w:szCs w:val="36"/>
              </w:rPr>
            </w:pPr>
          </w:p>
          <w:p w14:paraId="12245FE6" w14:textId="710B9D66" w:rsidR="009B1A01" w:rsidRPr="002F4890" w:rsidRDefault="009B1A01" w:rsidP="00D3621C">
            <w:pPr>
              <w:pStyle w:val="Text"/>
              <w:rPr>
                <w:szCs w:val="28"/>
              </w:rPr>
            </w:pPr>
          </w:p>
        </w:tc>
        <w:tc>
          <w:tcPr>
            <w:tcW w:w="425" w:type="dxa"/>
            <w:shd w:val="clear" w:color="auto" w:fill="ECFBFB" w:themeFill="accent4"/>
          </w:tcPr>
          <w:p w14:paraId="187FB381" w14:textId="77777777" w:rsidR="00FB58E9" w:rsidRPr="003A798E" w:rsidRDefault="00FB58E9" w:rsidP="00D3621C"/>
        </w:tc>
      </w:tr>
      <w:tr w:rsidR="00FB58E9" w:rsidRPr="003A798E" w14:paraId="6BEC756D" w14:textId="77777777" w:rsidTr="00221658">
        <w:trPr>
          <w:trHeight w:val="2944"/>
        </w:trPr>
        <w:tc>
          <w:tcPr>
            <w:tcW w:w="426" w:type="dxa"/>
            <w:shd w:val="clear" w:color="auto" w:fill="ECFBFB" w:themeFill="accent4"/>
          </w:tcPr>
          <w:p w14:paraId="479C4B2C" w14:textId="77777777" w:rsidR="00FB58E9" w:rsidRPr="003A798E" w:rsidRDefault="00FB58E9" w:rsidP="00D3621C"/>
        </w:tc>
        <w:tc>
          <w:tcPr>
            <w:tcW w:w="9922" w:type="dxa"/>
            <w:gridSpan w:val="2"/>
            <w:tcBorders>
              <w:top w:val="single" w:sz="18" w:space="0" w:color="00C1C7" w:themeColor="accent2"/>
            </w:tcBorders>
            <w:shd w:val="clear" w:color="auto" w:fill="ECFBFB" w:themeFill="accent4"/>
            <w:vAlign w:val="center"/>
          </w:tcPr>
          <w:p w14:paraId="21F0AF8E" w14:textId="77777777" w:rsidR="00FB58E9" w:rsidRPr="003A798E" w:rsidRDefault="00FB58E9" w:rsidP="00D3621C">
            <w:pPr>
              <w:pStyle w:val="Text"/>
            </w:pPr>
          </w:p>
        </w:tc>
        <w:tc>
          <w:tcPr>
            <w:tcW w:w="425" w:type="dxa"/>
            <w:shd w:val="clear" w:color="auto" w:fill="ECFBFB" w:themeFill="accent4"/>
          </w:tcPr>
          <w:p w14:paraId="298B9C00" w14:textId="77777777" w:rsidR="00FB58E9" w:rsidRPr="003A798E" w:rsidRDefault="00FB58E9" w:rsidP="00D3621C"/>
        </w:tc>
      </w:tr>
    </w:tbl>
    <w:p w14:paraId="6961D719" w14:textId="4E1B81CD" w:rsidR="00FB58E9" w:rsidRDefault="00FB58E9" w:rsidP="00FB58E9"/>
    <w:p w14:paraId="4DE36F2D" w14:textId="77777777" w:rsidR="00FB58E9" w:rsidRDefault="00FB58E9">
      <w:r>
        <w:lastRenderedPageBreak/>
        <w:br w:type="page"/>
      </w:r>
    </w:p>
    <w:p w14:paraId="6B87ABBF" w14:textId="77777777" w:rsidR="005417D8" w:rsidRPr="003A798E" w:rsidRDefault="005417D8"/>
    <w:sectPr w:rsidR="005417D8" w:rsidRPr="003A798E" w:rsidSect="00A24793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 w:code="1"/>
      <w:pgMar w:top="720" w:right="720" w:bottom="1080" w:left="720" w:header="709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38B00" w14:textId="77777777" w:rsidR="008C23DE" w:rsidRDefault="008C23DE" w:rsidP="001205A1">
      <w:r>
        <w:separator/>
      </w:r>
    </w:p>
  </w:endnote>
  <w:endnote w:type="continuationSeparator" w:id="0">
    <w:p w14:paraId="5E364727" w14:textId="77777777" w:rsidR="008C23DE" w:rsidRDefault="008C23DE" w:rsidP="00120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masis MT Pro">
    <w:altName w:val="Amasis MT Pro"/>
    <w:charset w:val="00"/>
    <w:family w:val="roman"/>
    <w:pitch w:val="variable"/>
    <w:sig w:usb0="A00000AF" w:usb1="4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978846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7A13E71" w14:textId="77777777" w:rsidR="001205A1" w:rsidRDefault="001205A1" w:rsidP="001739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7B0740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FE54017" w14:textId="77777777" w:rsidR="001205A1" w:rsidRDefault="001205A1" w:rsidP="001205A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4135834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8E5B08D" w14:textId="77777777" w:rsidR="001205A1" w:rsidRDefault="001205A1" w:rsidP="001739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C66528"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tbl>
    <w:tblPr>
      <w:tblW w:w="0" w:type="auto"/>
      <w:tblLayout w:type="fixed"/>
      <w:tblCellMar>
        <w:left w:w="0" w:type="dxa"/>
        <w:right w:w="0" w:type="dxa"/>
      </w:tblCellMar>
      <w:tblLook w:val="0600" w:firstRow="0" w:lastRow="0" w:firstColumn="0" w:lastColumn="0" w:noHBand="1" w:noVBand="1"/>
    </w:tblPr>
    <w:tblGrid>
      <w:gridCol w:w="5395"/>
      <w:gridCol w:w="5395"/>
    </w:tblGrid>
    <w:tr w:rsidR="001205A1" w14:paraId="0F586474" w14:textId="77777777" w:rsidTr="005F4F46">
      <w:tc>
        <w:tcPr>
          <w:tcW w:w="5395" w:type="dxa"/>
        </w:tcPr>
        <w:p w14:paraId="6EB2D10F" w14:textId="06BA9628" w:rsidR="003563A1" w:rsidRPr="003563A1" w:rsidRDefault="003563A1" w:rsidP="00C66528">
          <w:pPr>
            <w:pStyle w:val="Footer"/>
            <w:rPr>
              <w:color w:val="7F7F7F" w:themeColor="text1" w:themeTint="80"/>
            </w:rPr>
          </w:pPr>
          <w:r>
            <w:rPr>
              <w:color w:val="7F7F7F" w:themeColor="text1" w:themeTint="80"/>
            </w:rPr>
            <w:t>Coaching Management System</w:t>
          </w:r>
        </w:p>
      </w:tc>
      <w:tc>
        <w:tcPr>
          <w:tcW w:w="5395" w:type="dxa"/>
        </w:tcPr>
        <w:p w14:paraId="5D0B235C" w14:textId="77777777" w:rsidR="001205A1" w:rsidRPr="001205A1" w:rsidRDefault="001205A1" w:rsidP="001205A1">
          <w:pPr>
            <w:pStyle w:val="Footer"/>
          </w:pPr>
          <w:r w:rsidRPr="001205A1">
            <w:t xml:space="preserve">   </w:t>
          </w:r>
        </w:p>
      </w:tc>
    </w:tr>
  </w:tbl>
  <w:p w14:paraId="4D127C6C" w14:textId="77777777" w:rsidR="001205A1" w:rsidRDefault="001205A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EB479" w14:textId="77777777" w:rsidR="00B235D5" w:rsidRDefault="00B235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513B3F" w14:textId="77777777" w:rsidR="008C23DE" w:rsidRDefault="008C23DE" w:rsidP="001205A1">
      <w:r>
        <w:separator/>
      </w:r>
    </w:p>
  </w:footnote>
  <w:footnote w:type="continuationSeparator" w:id="0">
    <w:p w14:paraId="529F913C" w14:textId="77777777" w:rsidR="008C23DE" w:rsidRDefault="008C23DE" w:rsidP="001205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D6B87" w14:textId="77777777" w:rsidR="00B235D5" w:rsidRDefault="00B235D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08D35" w14:textId="77777777" w:rsidR="00B235D5" w:rsidRDefault="00B235D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DDA32" w14:textId="77777777" w:rsidR="00B235D5" w:rsidRDefault="00B235D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7329"/>
    <w:rsid w:val="000C4ED1"/>
    <w:rsid w:val="000D6437"/>
    <w:rsid w:val="000F774F"/>
    <w:rsid w:val="001205A1"/>
    <w:rsid w:val="001378A8"/>
    <w:rsid w:val="00142538"/>
    <w:rsid w:val="00154D3B"/>
    <w:rsid w:val="00173ADB"/>
    <w:rsid w:val="00221658"/>
    <w:rsid w:val="00222A04"/>
    <w:rsid w:val="002877E8"/>
    <w:rsid w:val="002E7C4E"/>
    <w:rsid w:val="002F4890"/>
    <w:rsid w:val="0031055C"/>
    <w:rsid w:val="003563A1"/>
    <w:rsid w:val="00371EE1"/>
    <w:rsid w:val="003A798E"/>
    <w:rsid w:val="00425A99"/>
    <w:rsid w:val="005417D8"/>
    <w:rsid w:val="005E5AC6"/>
    <w:rsid w:val="005E6B25"/>
    <w:rsid w:val="005F4F46"/>
    <w:rsid w:val="006C60E6"/>
    <w:rsid w:val="006F508F"/>
    <w:rsid w:val="007B0740"/>
    <w:rsid w:val="007C1BAB"/>
    <w:rsid w:val="007D69A0"/>
    <w:rsid w:val="008C23DE"/>
    <w:rsid w:val="009B1A01"/>
    <w:rsid w:val="009C6907"/>
    <w:rsid w:val="00A124BC"/>
    <w:rsid w:val="00A15CF7"/>
    <w:rsid w:val="00A221AC"/>
    <w:rsid w:val="00A24793"/>
    <w:rsid w:val="00A47330"/>
    <w:rsid w:val="00A81248"/>
    <w:rsid w:val="00AD70A6"/>
    <w:rsid w:val="00B235D5"/>
    <w:rsid w:val="00B52EDA"/>
    <w:rsid w:val="00B7631E"/>
    <w:rsid w:val="00BC3EB4"/>
    <w:rsid w:val="00C27329"/>
    <w:rsid w:val="00C325F7"/>
    <w:rsid w:val="00C66528"/>
    <w:rsid w:val="00C915F0"/>
    <w:rsid w:val="00CA2C72"/>
    <w:rsid w:val="00D81CA4"/>
    <w:rsid w:val="00E0515B"/>
    <w:rsid w:val="00EE1F49"/>
    <w:rsid w:val="00FB58E9"/>
    <w:rsid w:val="00FB65B8"/>
    <w:rsid w:val="00FC49AE"/>
    <w:rsid w:val="00FD2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4E446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FC49AE"/>
  </w:style>
  <w:style w:type="paragraph" w:styleId="Heading1">
    <w:name w:val="heading 1"/>
    <w:basedOn w:val="Normal"/>
    <w:next w:val="Normal"/>
    <w:link w:val="Heading1Char"/>
    <w:qFormat/>
    <w:rsid w:val="00C665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rsid w:val="006F508F"/>
    <w:pPr>
      <w:keepNext/>
      <w:keepLines/>
      <w:outlineLvl w:val="1"/>
    </w:pPr>
    <w:rPr>
      <w:rFonts w:eastAsiaTheme="majorEastAsia" w:cstheme="majorBidi"/>
      <w:i/>
      <w:color w:val="009095" w:themeColor="accent2" w:themeShade="BF"/>
      <w:sz w:val="42"/>
      <w:szCs w:val="26"/>
    </w:rPr>
  </w:style>
  <w:style w:type="paragraph" w:styleId="Heading3">
    <w:name w:val="heading 3"/>
    <w:basedOn w:val="Normal"/>
    <w:next w:val="Normal"/>
    <w:link w:val="Heading3Char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123869" w:themeColor="accent1"/>
      <w:sz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C66528"/>
    <w:pPr>
      <w:keepNext/>
      <w:keepLines/>
      <w:outlineLvl w:val="3"/>
    </w:pPr>
    <w:rPr>
      <w:rFonts w:eastAsiaTheme="majorEastAsia" w:cstheme="majorBidi"/>
      <w:i/>
      <w:iCs/>
      <w:color w:val="000000" w:themeColor="text1"/>
      <w:sz w:val="32"/>
    </w:rPr>
  </w:style>
  <w:style w:type="paragraph" w:styleId="Heading5">
    <w:name w:val="heading 5"/>
    <w:basedOn w:val="Normal"/>
    <w:next w:val="Normal"/>
    <w:link w:val="Heading5Char"/>
    <w:uiPriority w:val="4"/>
    <w:qFormat/>
    <w:rsid w:val="00C66528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C66528"/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rsid w:val="006F508F"/>
    <w:rPr>
      <w:rFonts w:eastAsiaTheme="majorEastAsia" w:cstheme="majorBidi"/>
      <w:i/>
      <w:color w:val="009095" w:themeColor="accent2" w:themeShade="BF"/>
      <w:sz w:val="42"/>
      <w:szCs w:val="26"/>
    </w:rPr>
  </w:style>
  <w:style w:type="paragraph" w:customStyle="1" w:styleId="GraphicAnchor">
    <w:name w:val="Graphic Anchor"/>
    <w:basedOn w:val="Normal"/>
    <w:uiPriority w:val="7"/>
    <w:qFormat/>
    <w:rsid w:val="00A81248"/>
    <w:rPr>
      <w:sz w:val="10"/>
    </w:rPr>
  </w:style>
  <w:style w:type="character" w:customStyle="1" w:styleId="Heading3Char">
    <w:name w:val="Heading 3 Char"/>
    <w:basedOn w:val="DefaultParagraphFont"/>
    <w:link w:val="Heading3"/>
    <w:uiPriority w:val="2"/>
    <w:rsid w:val="00C66528"/>
    <w:rPr>
      <w:rFonts w:asciiTheme="majorHAnsi" w:eastAsiaTheme="majorEastAsia" w:hAnsiTheme="majorHAnsi" w:cstheme="majorBidi"/>
      <w:b/>
      <w:color w:val="123869" w:themeColor="accent1"/>
      <w:sz w:val="36"/>
    </w:rPr>
  </w:style>
  <w:style w:type="character" w:customStyle="1" w:styleId="Heading4Char">
    <w:name w:val="Heading 4 Char"/>
    <w:basedOn w:val="DefaultParagraphFont"/>
    <w:link w:val="Heading4"/>
    <w:uiPriority w:val="3"/>
    <w:rsid w:val="00C66528"/>
    <w:rPr>
      <w:rFonts w:eastAsiaTheme="majorEastAsia" w:cstheme="majorBidi"/>
      <w:i/>
      <w:iCs/>
      <w:color w:val="000000" w:themeColor="text1"/>
      <w:sz w:val="32"/>
    </w:rPr>
  </w:style>
  <w:style w:type="paragraph" w:customStyle="1" w:styleId="Text">
    <w:name w:val="Text"/>
    <w:basedOn w:val="Normal"/>
    <w:uiPriority w:val="5"/>
    <w:qFormat/>
    <w:rsid w:val="00C66528"/>
    <w:rPr>
      <w:i/>
      <w:color w:val="000000" w:themeColor="text1"/>
      <w:sz w:val="28"/>
    </w:rPr>
  </w:style>
  <w:style w:type="paragraph" w:styleId="Header">
    <w:name w:val="header"/>
    <w:basedOn w:val="Normal"/>
    <w:link w:val="HeaderChar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6528"/>
  </w:style>
  <w:style w:type="paragraph" w:styleId="Footer">
    <w:name w:val="footer"/>
    <w:basedOn w:val="Normal"/>
    <w:link w:val="FooterChar"/>
    <w:uiPriority w:val="99"/>
    <w:rsid w:val="006F508F"/>
    <w:pPr>
      <w:tabs>
        <w:tab w:val="center" w:pos="4680"/>
        <w:tab w:val="right" w:pos="9360"/>
      </w:tabs>
    </w:pPr>
    <w:rPr>
      <w:rFonts w:asciiTheme="majorHAnsi" w:hAnsiTheme="majorHAnsi"/>
      <w:color w:val="595959" w:themeColor="text1" w:themeTint="A6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6F508F"/>
    <w:rPr>
      <w:rFonts w:asciiTheme="majorHAnsi" w:hAnsiTheme="majorHAnsi"/>
      <w:color w:val="595959" w:themeColor="text1" w:themeTint="A6"/>
      <w:sz w:val="20"/>
    </w:rPr>
  </w:style>
  <w:style w:type="character" w:styleId="PageNumber">
    <w:name w:val="page number"/>
    <w:basedOn w:val="DefaultParagraphFont"/>
    <w:uiPriority w:val="99"/>
    <w:semiHidden/>
    <w:rsid w:val="001205A1"/>
  </w:style>
  <w:style w:type="character" w:customStyle="1" w:styleId="Heading5Char">
    <w:name w:val="Heading 5 Char"/>
    <w:basedOn w:val="DefaultParagraphFont"/>
    <w:link w:val="Heading5"/>
    <w:uiPriority w:val="4"/>
    <w:rsid w:val="00C66528"/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styleId="PlaceholderText">
    <w:name w:val="Placeholder Text"/>
    <w:basedOn w:val="DefaultParagraphFont"/>
    <w:uiPriority w:val="99"/>
    <w:semiHidden/>
    <w:rsid w:val="00C66528"/>
    <w:rPr>
      <w:color w:val="808080"/>
    </w:rPr>
  </w:style>
  <w:style w:type="character" w:styleId="Emphasis">
    <w:name w:val="Emphasis"/>
    <w:basedOn w:val="DefaultParagraphFont"/>
    <w:uiPriority w:val="20"/>
    <w:qFormat/>
    <w:rsid w:val="006F508F"/>
    <w:rPr>
      <w:i w:val="0"/>
      <w:iCs/>
      <w:color w:val="009095" w:themeColor="accent2" w:themeShade="BF"/>
    </w:rPr>
  </w:style>
  <w:style w:type="paragraph" w:styleId="Quote">
    <w:name w:val="Quote"/>
    <w:basedOn w:val="Normal"/>
    <w:next w:val="Normal"/>
    <w:link w:val="QuoteChar"/>
    <w:uiPriority w:val="29"/>
    <w:qFormat/>
    <w:rsid w:val="00FC49AE"/>
    <w:pPr>
      <w:spacing w:line="192" w:lineRule="auto"/>
      <w:jc w:val="center"/>
    </w:pPr>
    <w:rPr>
      <w:rFonts w:asciiTheme="majorHAnsi" w:hAnsiTheme="majorHAnsi"/>
      <w:iCs/>
      <w:color w:val="123869" w:themeColor="accent1"/>
      <w:sz w:val="76"/>
    </w:rPr>
  </w:style>
  <w:style w:type="character" w:customStyle="1" w:styleId="QuoteChar">
    <w:name w:val="Quote Char"/>
    <w:basedOn w:val="DefaultParagraphFont"/>
    <w:link w:val="Quote"/>
    <w:uiPriority w:val="29"/>
    <w:rsid w:val="00FC49AE"/>
    <w:rPr>
      <w:rFonts w:asciiTheme="majorHAnsi" w:hAnsiTheme="majorHAnsi"/>
      <w:iCs/>
      <w:color w:val="123869" w:themeColor="accent1"/>
      <w:sz w:val="76"/>
    </w:rPr>
  </w:style>
  <w:style w:type="paragraph" w:styleId="NoSpacing">
    <w:name w:val="No Spacing"/>
    <w:link w:val="NoSpacingChar"/>
    <w:uiPriority w:val="1"/>
    <w:qFormat/>
    <w:rsid w:val="00A124BC"/>
    <w:rPr>
      <w:rFonts w:eastAsiaTheme="minorEastAsia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A124BC"/>
    <w:rPr>
      <w:rFonts w:eastAsiaTheme="minorEastAsi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Jazzy%20student%20report.dotx" TargetMode="External"/></Relationships>
</file>

<file path=word/theme/theme1.xml><?xml version="1.0" encoding="utf-8"?>
<a:theme xmlns:a="http://schemas.openxmlformats.org/drawingml/2006/main" name="CSR">
  <a:themeElements>
    <a:clrScheme name="CSR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123869"/>
      </a:accent1>
      <a:accent2>
        <a:srgbClr val="00C1C7"/>
      </a:accent2>
      <a:accent3>
        <a:srgbClr val="EDF0F4"/>
      </a:accent3>
      <a:accent4>
        <a:srgbClr val="ECFBFB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Jazzy student report</Template>
  <TotalTime>0</TotalTime>
  <Pages>23</Pages>
  <Words>828</Words>
  <Characters>4723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2022-02-24T04:31:00Z</dcterms:created>
  <dcterms:modified xsi:type="dcterms:W3CDTF">2022-02-24T08:24:00Z</dcterms:modified>
</cp:coreProperties>
</file>